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184EE" w14:textId="2E38CF05" w:rsidR="00CD5172" w:rsidRDefault="00CD5172" w:rsidP="00CD5172">
      <w:pPr>
        <w:pStyle w:val="Title"/>
        <w:jc w:val="center"/>
        <w:rPr>
          <w:rStyle w:val="Emphasis"/>
          <w:b/>
          <w:bCs/>
        </w:rPr>
      </w:pPr>
      <w:r>
        <w:rPr>
          <w:rStyle w:val="Emphasis"/>
          <w:b/>
          <w:bCs/>
        </w:rPr>
        <w:t>Ajay Lakhani</w:t>
      </w:r>
    </w:p>
    <w:p w14:paraId="546ABD38" w14:textId="2F61EE6E" w:rsidR="001D2339" w:rsidRDefault="00AB2AB5" w:rsidP="001D2339">
      <w:pPr>
        <w:pStyle w:val="ContactInfo"/>
        <w:jc w:val="center"/>
        <w:rPr>
          <w:rStyle w:val="Emphasis"/>
          <w:b w:val="0"/>
          <w:bCs/>
        </w:rPr>
      </w:pPr>
      <w:hyperlink r:id="rId9" w:history="1">
        <w:r w:rsidR="001D2339" w:rsidRPr="008E05FF">
          <w:rPr>
            <w:rStyle w:val="Hyperlink"/>
            <w:bCs/>
          </w:rPr>
          <w:t>Lakhani.ajay@gmail.com</w:t>
        </w:r>
      </w:hyperlink>
      <w:r w:rsidR="001D2339">
        <w:rPr>
          <w:rStyle w:val="Emphasis"/>
          <w:b w:val="0"/>
          <w:bCs/>
        </w:rPr>
        <w:t xml:space="preserve"> | London | +44 787</w:t>
      </w:r>
      <w:r w:rsidR="00F53296">
        <w:rPr>
          <w:rStyle w:val="Emphasis"/>
          <w:b w:val="0"/>
          <w:bCs/>
        </w:rPr>
        <w:t>6</w:t>
      </w:r>
      <w:r w:rsidR="001D2339">
        <w:rPr>
          <w:rStyle w:val="Emphasis"/>
          <w:b w:val="0"/>
          <w:bCs/>
        </w:rPr>
        <w:t xml:space="preserve">477391| </w:t>
      </w:r>
      <w:r w:rsidR="001D2339">
        <w:t>linkedin.com/in/ajaylakhani/</w:t>
      </w:r>
    </w:p>
    <w:p w14:paraId="25E9629D" w14:textId="77777777" w:rsidR="00CD5172" w:rsidRDefault="00CD5172" w:rsidP="00CD5172">
      <w:pPr>
        <w:rPr>
          <w:rStyle w:val="Emphasis"/>
          <w:b w:val="0"/>
          <w:bCs/>
        </w:rPr>
      </w:pPr>
    </w:p>
    <w:p w14:paraId="3A8750EB" w14:textId="77777777" w:rsidR="00CD5172" w:rsidRDefault="00CD5172" w:rsidP="00E72969">
      <w:pPr>
        <w:rPr>
          <w:rStyle w:val="Emphasis"/>
          <w:b w:val="0"/>
          <w:bCs/>
        </w:rPr>
      </w:pPr>
    </w:p>
    <w:p w14:paraId="186467FA" w14:textId="54D25279" w:rsidR="007C0ADF" w:rsidRDefault="007C0ADF" w:rsidP="000B5E4C">
      <w:pPr>
        <w:jc w:val="center"/>
        <w:rPr>
          <w:rStyle w:val="Emphasis"/>
          <w:b w:val="0"/>
          <w:bCs/>
          <w:sz w:val="28"/>
          <w:szCs w:val="28"/>
        </w:rPr>
      </w:pPr>
      <w:r w:rsidRPr="000B5E4C">
        <w:rPr>
          <w:rStyle w:val="Emphasis"/>
          <w:b w:val="0"/>
          <w:bCs/>
          <w:sz w:val="28"/>
          <w:szCs w:val="28"/>
        </w:rPr>
        <w:t xml:space="preserve">Engineering </w:t>
      </w:r>
      <w:r w:rsidRPr="000B5E4C">
        <w:rPr>
          <w:sz w:val="28"/>
          <w:szCs w:val="28"/>
        </w:rPr>
        <w:t>Director</w:t>
      </w:r>
      <w:r w:rsidRPr="000B5E4C">
        <w:rPr>
          <w:rStyle w:val="Emphasis"/>
          <w:b w:val="0"/>
          <w:bCs/>
          <w:sz w:val="28"/>
          <w:szCs w:val="28"/>
        </w:rPr>
        <w:t xml:space="preserve"> / Head of Engineering</w:t>
      </w:r>
    </w:p>
    <w:p w14:paraId="5D1BD4A1" w14:textId="23B384F3" w:rsidR="007C0ADF" w:rsidRPr="000B5E4C" w:rsidRDefault="00A21586" w:rsidP="000B5E4C">
      <w:pPr>
        <w:rPr>
          <w:bCs/>
          <w:color w:val="auto"/>
        </w:rPr>
      </w:pPr>
      <w:r w:rsidRPr="00A21586">
        <w:rPr>
          <w:rStyle w:val="Emphasis"/>
          <w:b w:val="0"/>
          <w:bCs/>
        </w:rPr>
        <w:t>A technically strong and highly skilled leader within the travel and supply-chain industry. Expertise in leading diverse engineering teams that deliver complex and high-volume e-commerce platforms. Experience in B2C and B2B eCommerce, Technology Transformations and Platform Business Models. Nurture’s talent and builds high-performing teams</w:t>
      </w:r>
      <w:r w:rsidR="00D57E38" w:rsidRPr="00E66086">
        <w:t>.</w:t>
      </w:r>
    </w:p>
    <w:p w14:paraId="31C84D09" w14:textId="39001FD7" w:rsidR="00AD13CB" w:rsidRPr="007B15BC" w:rsidRDefault="003B0BBC" w:rsidP="007C0ADF">
      <w:pPr>
        <w:pStyle w:val="Heading1"/>
        <w:rPr>
          <w:lang w:val="en-GB"/>
        </w:rPr>
      </w:pPr>
      <w:r>
        <w:rPr>
          <w:lang w:val="en-GB"/>
        </w:rPr>
        <w:t>Key Skill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504"/>
        <w:gridCol w:w="4522"/>
      </w:tblGrid>
      <w:tr w:rsidR="005B1D68" w:rsidRPr="007B15BC" w14:paraId="5A786D34" w14:textId="77777777" w:rsidTr="00564951">
        <w:tc>
          <w:tcPr>
            <w:tcW w:w="4680" w:type="dxa"/>
          </w:tcPr>
          <w:p w14:paraId="6C401F12" w14:textId="77777777" w:rsidR="00BA57AA" w:rsidRDefault="00BA57AA" w:rsidP="00E72969">
            <w:pPr>
              <w:pStyle w:val="ListBullet"/>
            </w:pPr>
            <w:r>
              <w:t>Engineering Management </w:t>
            </w:r>
          </w:p>
          <w:p w14:paraId="72F4D658" w14:textId="5DFD0FD2" w:rsidR="00BA57AA" w:rsidRDefault="00BA57AA" w:rsidP="00E72969">
            <w:pPr>
              <w:pStyle w:val="ListBullet"/>
            </w:pPr>
            <w:r>
              <w:t>People Leadership </w:t>
            </w:r>
          </w:p>
          <w:p w14:paraId="5054D8AF" w14:textId="054AEB13" w:rsidR="0075124B" w:rsidRDefault="0075124B" w:rsidP="00E72969">
            <w:pPr>
              <w:pStyle w:val="ListBullet"/>
            </w:pPr>
            <w:r>
              <w:t xml:space="preserve">Strategy Development </w:t>
            </w:r>
          </w:p>
          <w:p w14:paraId="02A8133A" w14:textId="77777777" w:rsidR="00752315" w:rsidRPr="00BA57AA" w:rsidRDefault="00BA57AA" w:rsidP="00E72969">
            <w:pPr>
              <w:pStyle w:val="ListBullet"/>
            </w:pPr>
            <w:r>
              <w:t>Talent Management, Mentoring and Coaching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14:paraId="69A9B347" w14:textId="13B6919E" w:rsidR="0075124B" w:rsidRDefault="00BA57AA" w:rsidP="00E72969">
            <w:pPr>
              <w:pStyle w:val="ListBullet"/>
            </w:pPr>
            <w:r>
              <w:t>Agile Software Development</w:t>
            </w:r>
          </w:p>
          <w:p w14:paraId="77ABE34D" w14:textId="77777777" w:rsidR="00BA57AA" w:rsidRDefault="00BA57AA" w:rsidP="00E72969">
            <w:pPr>
              <w:pStyle w:val="ListBullet"/>
            </w:pPr>
            <w:r>
              <w:t xml:space="preserve">Distributed </w:t>
            </w:r>
            <w:r w:rsidR="006C563B">
              <w:t>&amp;</w:t>
            </w:r>
            <w:r>
              <w:t xml:space="preserve"> Scalable System Designs</w:t>
            </w:r>
          </w:p>
          <w:p w14:paraId="183C08C2" w14:textId="77777777" w:rsidR="00BA57AA" w:rsidRPr="00BA57AA" w:rsidRDefault="00BA57AA" w:rsidP="00E72969">
            <w:pPr>
              <w:pStyle w:val="ListBullet"/>
            </w:pPr>
            <w:r>
              <w:t xml:space="preserve">Micro-services Architecture </w:t>
            </w:r>
          </w:p>
          <w:p w14:paraId="081CF890" w14:textId="116EE8A5" w:rsidR="00752315" w:rsidRPr="00BA57AA" w:rsidRDefault="00BA57AA" w:rsidP="00A21586">
            <w:pPr>
              <w:pStyle w:val="ListBullet"/>
            </w:pPr>
            <w:r>
              <w:t>Web Technologies</w:t>
            </w:r>
          </w:p>
        </w:tc>
      </w:tr>
    </w:tbl>
    <w:p w14:paraId="590239E6" w14:textId="0FB912DC" w:rsidR="005B1D68" w:rsidRPr="007B15BC" w:rsidRDefault="00477A9C" w:rsidP="007C0ADF">
      <w:pPr>
        <w:pStyle w:val="Heading1"/>
        <w:rPr>
          <w:lang w:val="en-GB"/>
        </w:rPr>
      </w:pPr>
      <w:r>
        <w:rPr>
          <w:lang w:val="en-GB"/>
        </w:rPr>
        <w:t>Career</w:t>
      </w:r>
      <w:r w:rsidR="00C05F23">
        <w:rPr>
          <w:lang w:val="en-GB"/>
        </w:rPr>
        <w:t xml:space="preserve"> </w:t>
      </w:r>
      <w:r>
        <w:rPr>
          <w:lang w:val="en-GB"/>
        </w:rPr>
        <w:t>History</w:t>
      </w:r>
    </w:p>
    <w:p w14:paraId="7853D998" w14:textId="77777777" w:rsidR="00144877" w:rsidRDefault="00144877" w:rsidP="00E72969">
      <w:pPr>
        <w:pStyle w:val="Heading3"/>
      </w:pPr>
    </w:p>
    <w:p w14:paraId="78731847" w14:textId="6803E422" w:rsidR="00D62FF5" w:rsidRDefault="009D45E2" w:rsidP="00E72969">
      <w:pPr>
        <w:pStyle w:val="Heading3"/>
      </w:pPr>
      <w:r w:rsidRPr="000F5031">
        <w:t xml:space="preserve">A.P Moller </w:t>
      </w:r>
      <w:r w:rsidR="00ED354E" w:rsidRPr="000F5031">
        <w:t>–</w:t>
      </w:r>
      <w:r w:rsidRPr="000F5031">
        <w:t xml:space="preserve"> </w:t>
      </w:r>
      <w:r w:rsidR="008E4B29" w:rsidRPr="000F5031">
        <w:t>Maersk</w:t>
      </w:r>
      <w:r w:rsidR="00D62FF5">
        <w:t>, London</w:t>
      </w:r>
      <w:r w:rsidR="00D62FF5">
        <w:tab/>
      </w:r>
    </w:p>
    <w:p w14:paraId="2E302CE0" w14:textId="78A135B9" w:rsidR="000B5E4C" w:rsidRDefault="000B5E4C" w:rsidP="000B5E4C">
      <w:pPr>
        <w:pStyle w:val="Heading5"/>
      </w:pPr>
      <w:r w:rsidRPr="00CD1459">
        <w:t xml:space="preserve">A.P. Moller - Maersk is an integrated container logistics </w:t>
      </w:r>
      <w:r>
        <w:t>company.</w:t>
      </w:r>
      <w:r w:rsidRPr="00CD1459">
        <w:tab/>
      </w:r>
    </w:p>
    <w:p w14:paraId="056C62EA" w14:textId="1C3B632E" w:rsidR="008E4B29" w:rsidRDefault="00A274C4" w:rsidP="00E72969">
      <w:pPr>
        <w:pStyle w:val="Heading2"/>
      </w:pPr>
      <w:r>
        <w:t>Head of Engineering</w:t>
      </w:r>
      <w:r w:rsidR="000F5031">
        <w:tab/>
      </w:r>
      <w:r w:rsidR="00D62FF5">
        <w:tab/>
      </w:r>
      <w:r w:rsidR="00D62FF5">
        <w:tab/>
      </w:r>
      <w:r w:rsidR="00D62FF5">
        <w:tab/>
      </w:r>
      <w:r w:rsidR="00D62FF5">
        <w:tab/>
      </w:r>
      <w:r>
        <w:tab/>
      </w:r>
      <w:r w:rsidR="00ED354E" w:rsidRPr="000F5031">
        <w:t>Apr 2021 – Present</w:t>
      </w:r>
      <w:r w:rsidR="008E4B29" w:rsidRPr="00CD1459">
        <w:tab/>
      </w:r>
    </w:p>
    <w:p w14:paraId="62467441" w14:textId="0A45961F" w:rsidR="00BF4653" w:rsidRDefault="004A7395" w:rsidP="00BF4653">
      <w:r w:rsidRPr="004A7395">
        <w:t>Lead Platform engineering teams</w:t>
      </w:r>
      <w:r w:rsidR="00C322D1">
        <w:t xml:space="preserve"> of 30+ people (engineers and managers) </w:t>
      </w:r>
      <w:r w:rsidRPr="004A7395">
        <w:t>in delivering "Storage &amp; Distribution" capabilities</w:t>
      </w:r>
      <w:r w:rsidR="00C322D1">
        <w:t xml:space="preserve">. </w:t>
      </w:r>
      <w:r w:rsidRPr="004A7395">
        <w:t xml:space="preserve"> </w:t>
      </w:r>
    </w:p>
    <w:p w14:paraId="476B1B25" w14:textId="77777777" w:rsidR="004A7395" w:rsidRPr="00CD1459" w:rsidRDefault="004A7395" w:rsidP="00BF4653"/>
    <w:sdt>
      <w:sdtPr>
        <w:id w:val="1184323153"/>
        <w:placeholder>
          <w:docPart w:val="9BB97F4944506A4386E0C2CBDD0448B1"/>
        </w:placeholder>
      </w:sdtPr>
      <w:sdtEndPr/>
      <w:sdtContent>
        <w:p w14:paraId="7F358189" w14:textId="5FFE2237" w:rsidR="00C13EA9" w:rsidRPr="00DF5945" w:rsidRDefault="00E77A4C" w:rsidP="00C322D1">
          <w:pPr>
            <w:pStyle w:val="ListParagraph"/>
          </w:pPr>
          <w:r>
            <w:t>Lead</w:t>
          </w:r>
          <w:r w:rsidR="008E4B29" w:rsidRPr="00DF5945">
            <w:t xml:space="preserve"> </w:t>
          </w:r>
          <w:r w:rsidR="00992C21" w:rsidRPr="00DF5945">
            <w:t xml:space="preserve">strategy and </w:t>
          </w:r>
          <w:r w:rsidR="008E4B29" w:rsidRPr="00DF5945">
            <w:t>technology transformation</w:t>
          </w:r>
          <w:r w:rsidR="0094740C" w:rsidRPr="00DF5945">
            <w:t xml:space="preserve"> of warehousing, cold stores, </w:t>
          </w:r>
          <w:proofErr w:type="gramStart"/>
          <w:r w:rsidR="0094740C" w:rsidRPr="00DF5945">
            <w:t>depots</w:t>
          </w:r>
          <w:proofErr w:type="gramEnd"/>
          <w:r w:rsidR="0094740C" w:rsidRPr="00DF5945">
            <w:t xml:space="preserve"> and e-Commerce logistic products </w:t>
          </w:r>
          <w:r w:rsidR="007C0ADF">
            <w:t>to</w:t>
          </w:r>
          <w:r w:rsidR="0094740C" w:rsidRPr="00DF5945">
            <w:t xml:space="preserve"> improve customer experiences and quicker time-to-market. </w:t>
          </w:r>
        </w:p>
      </w:sdtContent>
    </w:sdt>
    <w:p w14:paraId="7908688A" w14:textId="42256354" w:rsidR="00E72969" w:rsidRPr="00C13EA9" w:rsidRDefault="00E72969" w:rsidP="00C13EA9"/>
    <w:p w14:paraId="5810A88D" w14:textId="536C33B4" w:rsidR="00D62FF5" w:rsidRDefault="00D62FF5" w:rsidP="00E72969">
      <w:pPr>
        <w:pStyle w:val="Heading3"/>
      </w:pPr>
      <w:r>
        <w:t>Expedia Group, London</w:t>
      </w:r>
      <w:r>
        <w:tab/>
      </w:r>
    </w:p>
    <w:p w14:paraId="483D346D" w14:textId="43414C26" w:rsidR="00D62FF5" w:rsidRDefault="00D62FF5" w:rsidP="00E72969">
      <w:pPr>
        <w:pStyle w:val="Heading5"/>
      </w:pPr>
      <w:r w:rsidRPr="001224A2">
        <w:t xml:space="preserve">Expedia Group, Inc. is an American online travel shopping </w:t>
      </w:r>
      <w:r w:rsidR="000B5E4C">
        <w:t>company.</w:t>
      </w:r>
    </w:p>
    <w:p w14:paraId="721A654D" w14:textId="3C2BE645" w:rsidR="00D62FF5" w:rsidRPr="00D62FF5" w:rsidRDefault="00A274C4" w:rsidP="00E72969">
      <w:pPr>
        <w:pStyle w:val="Heading2"/>
        <w:rPr>
          <w:bCs/>
        </w:rPr>
      </w:pPr>
      <w:r>
        <w:t xml:space="preserve">Senior </w:t>
      </w:r>
      <w:r w:rsidRPr="000F5031">
        <w:t>Engineering Manager</w:t>
      </w:r>
      <w:r w:rsidR="00D62FF5">
        <w:t xml:space="preserve">, </w:t>
      </w:r>
      <w:r w:rsidR="00C322D1">
        <w:t>Marketing Technology (</w:t>
      </w:r>
      <w:proofErr w:type="spellStart"/>
      <w:proofErr w:type="gramStart"/>
      <w:r w:rsidR="007A4392">
        <w:t>MarTech</w:t>
      </w:r>
      <w:proofErr w:type="spellEnd"/>
      <w:r w:rsidR="00C322D1">
        <w:t>)</w:t>
      </w:r>
      <w:r>
        <w:t xml:space="preserve">   </w:t>
      </w:r>
      <w:proofErr w:type="gramEnd"/>
      <w:r w:rsidR="00D62FF5">
        <w:t xml:space="preserve">Mar </w:t>
      </w:r>
      <w:r w:rsidR="00D62FF5">
        <w:rPr>
          <w:lang w:val="en-GB"/>
        </w:rPr>
        <w:t>2019</w:t>
      </w:r>
      <w:r w:rsidR="00D62FF5" w:rsidRPr="007B15BC">
        <w:rPr>
          <w:lang w:val="en-GB" w:bidi="en-GB"/>
        </w:rPr>
        <w:t xml:space="preserve"> – </w:t>
      </w:r>
      <w:r w:rsidR="00D62FF5">
        <w:rPr>
          <w:lang w:val="en-GB"/>
        </w:rPr>
        <w:t>Mar 2021</w:t>
      </w:r>
    </w:p>
    <w:sdt>
      <w:sdtPr>
        <w:id w:val="849063628"/>
        <w:placeholder>
          <w:docPart w:val="E3FFCA5059250E4783CC5EBC7D2225F6"/>
        </w:placeholder>
      </w:sdtPr>
      <w:sdtEndPr/>
      <w:sdtContent>
        <w:p w14:paraId="0BE111CD" w14:textId="1AADFC6F" w:rsidR="00E77A4C" w:rsidRDefault="00460092" w:rsidP="009358C1">
          <w:r w:rsidRPr="00D62FF5">
            <w:t xml:space="preserve">Managed the </w:t>
          </w:r>
          <w:r w:rsidR="001C489F" w:rsidRPr="00D62FF5">
            <w:t xml:space="preserve">merchandising </w:t>
          </w:r>
          <w:r w:rsidRPr="00D62FF5">
            <w:t xml:space="preserve">engineering </w:t>
          </w:r>
          <w:r w:rsidR="001C489F" w:rsidRPr="00D62FF5">
            <w:t xml:space="preserve">team of </w:t>
          </w:r>
          <w:r w:rsidR="0075124B" w:rsidRPr="00D62FF5">
            <w:t>20</w:t>
          </w:r>
          <w:r w:rsidR="004F43F3" w:rsidRPr="00D62FF5">
            <w:t xml:space="preserve">+ </w:t>
          </w:r>
          <w:r w:rsidR="001C489F" w:rsidRPr="00D62FF5">
            <w:t xml:space="preserve">people </w:t>
          </w:r>
          <w:r w:rsidR="00383915" w:rsidRPr="00D62FF5">
            <w:t>incl.</w:t>
          </w:r>
          <w:r w:rsidR="0075124B" w:rsidRPr="00D62FF5">
            <w:t xml:space="preserve"> </w:t>
          </w:r>
          <w:r w:rsidR="001C489F" w:rsidRPr="00D62FF5">
            <w:t>engineers</w:t>
          </w:r>
          <w:r w:rsidR="0075124B" w:rsidRPr="00D62FF5">
            <w:t xml:space="preserve">, people managers and technical </w:t>
          </w:r>
          <w:r w:rsidR="004F43F3" w:rsidRPr="00D62FF5">
            <w:t>program</w:t>
          </w:r>
          <w:r w:rsidR="0075124B" w:rsidRPr="00D62FF5">
            <w:t xml:space="preserve"> managers</w:t>
          </w:r>
          <w:r w:rsidR="00BF4653">
            <w:t>;</w:t>
          </w:r>
          <w:r w:rsidR="00BF4653" w:rsidRPr="00BF4653">
            <w:rPr>
              <w:lang w:val="en-GB"/>
            </w:rPr>
            <w:t xml:space="preserve"> annualized return of $40m; 20x ROI</w:t>
          </w:r>
          <w:r w:rsidR="000B5E4C">
            <w:rPr>
              <w:lang w:val="en-GB"/>
            </w:rPr>
            <w:t>.</w:t>
          </w:r>
          <w:r w:rsidR="009358C1">
            <w:rPr>
              <w:lang w:val="en-GB"/>
            </w:rPr>
            <w:t xml:space="preserve"> </w:t>
          </w:r>
          <w:r w:rsidR="00477A9C" w:rsidRPr="00D62FF5">
            <w:t xml:space="preserve">Delivered </w:t>
          </w:r>
          <w:r w:rsidRPr="00D62FF5">
            <w:t xml:space="preserve">Expedia’s </w:t>
          </w:r>
          <w:r w:rsidR="001C489F" w:rsidRPr="00D62FF5">
            <w:t xml:space="preserve">merchandising platform that </w:t>
          </w:r>
          <w:r w:rsidR="00FC27C4">
            <w:t>allowed</w:t>
          </w:r>
          <w:r w:rsidR="001C489F" w:rsidRPr="00D62FF5">
            <w:t xml:space="preserve"> channel marketeers to create marketing campaigns </w:t>
          </w:r>
          <w:r w:rsidRPr="00D62FF5">
            <w:t>and</w:t>
          </w:r>
          <w:r w:rsidR="001C489F" w:rsidRPr="00D62FF5">
            <w:t xml:space="preserve"> delight customers with relevant and personalized travel products.</w:t>
          </w:r>
          <w:r w:rsidR="009555D6" w:rsidRPr="00D62FF5">
            <w:t xml:space="preserve"> </w:t>
          </w:r>
        </w:p>
        <w:p w14:paraId="2990000A" w14:textId="77777777" w:rsidR="009358C1" w:rsidRPr="009358C1" w:rsidRDefault="009358C1" w:rsidP="009358C1">
          <w:pPr>
            <w:rPr>
              <w:lang w:val="en-GB"/>
            </w:rPr>
          </w:pPr>
        </w:p>
        <w:p w14:paraId="15EAAE41" w14:textId="77777777" w:rsidR="009358C1" w:rsidRDefault="009358C1" w:rsidP="009358C1">
          <w:pPr>
            <w:pStyle w:val="ListParagraph"/>
            <w:numPr>
              <w:ilvl w:val="0"/>
              <w:numId w:val="43"/>
            </w:numPr>
            <w:rPr>
              <w:lang w:val="en-GB"/>
            </w:rPr>
          </w:pPr>
          <w:r>
            <w:rPr>
              <w:lang w:val="en-GB"/>
            </w:rPr>
            <w:t xml:space="preserve">Developed and </w:t>
          </w:r>
          <w:r w:rsidRPr="00525BCC">
            <w:rPr>
              <w:lang w:val="en-GB"/>
            </w:rPr>
            <w:t>launch</w:t>
          </w:r>
          <w:r>
            <w:rPr>
              <w:lang w:val="en-GB"/>
            </w:rPr>
            <w:t>ed</w:t>
          </w:r>
          <w:r w:rsidRPr="00525BCC">
            <w:rPr>
              <w:lang w:val="en-GB"/>
            </w:rPr>
            <w:t xml:space="preserve"> </w:t>
          </w:r>
          <w:r>
            <w:rPr>
              <w:lang w:val="en-GB"/>
            </w:rPr>
            <w:t>a</w:t>
          </w:r>
          <w:r w:rsidRPr="00525BCC">
            <w:rPr>
              <w:lang w:val="en-GB"/>
            </w:rPr>
            <w:t xml:space="preserve"> new AI</w:t>
          </w:r>
          <w:r>
            <w:rPr>
              <w:lang w:val="en-GB"/>
            </w:rPr>
            <w:t xml:space="preserve"> r</w:t>
          </w:r>
          <w:r w:rsidRPr="00525BCC">
            <w:rPr>
              <w:lang w:val="en-GB"/>
            </w:rPr>
            <w:t>ecommendations service; leveraging machine learning</w:t>
          </w:r>
          <w:r>
            <w:rPr>
              <w:lang w:val="en-GB"/>
            </w:rPr>
            <w:t xml:space="preserve"> and </w:t>
          </w:r>
          <w:r w:rsidRPr="00623EB6">
            <w:rPr>
              <w:lang w:val="en-GB" w:eastAsia="en-GB"/>
            </w:rPr>
            <w:t xml:space="preserve">multi-arm bandit testing </w:t>
          </w:r>
          <w:r w:rsidRPr="00525BCC">
            <w:rPr>
              <w:lang w:val="en-GB"/>
            </w:rPr>
            <w:t>to provide over 50M monthly</w:t>
          </w:r>
          <w:r>
            <w:rPr>
              <w:lang w:val="en-GB"/>
            </w:rPr>
            <w:t xml:space="preserve"> </w:t>
          </w:r>
          <w:r w:rsidRPr="00525BCC">
            <w:rPr>
              <w:lang w:val="en-GB"/>
            </w:rPr>
            <w:t>customers</w:t>
          </w:r>
          <w:r>
            <w:rPr>
              <w:lang w:val="en-GB"/>
            </w:rPr>
            <w:t xml:space="preserve"> </w:t>
          </w:r>
          <w:r w:rsidRPr="00525BCC">
            <w:rPr>
              <w:lang w:val="en-GB"/>
            </w:rPr>
            <w:t>globally across channels (</w:t>
          </w:r>
          <w:r>
            <w:rPr>
              <w:lang w:val="en-GB"/>
            </w:rPr>
            <w:t>SEO/SEM</w:t>
          </w:r>
          <w:r w:rsidRPr="00525BCC">
            <w:rPr>
              <w:lang w:val="en-GB"/>
            </w:rPr>
            <w:t xml:space="preserve">, </w:t>
          </w:r>
          <w:r>
            <w:rPr>
              <w:lang w:val="en-GB"/>
            </w:rPr>
            <w:t xml:space="preserve">storefront, </w:t>
          </w:r>
          <w:r w:rsidRPr="00525BCC">
            <w:rPr>
              <w:lang w:val="en-GB"/>
            </w:rPr>
            <w:t>app, email), with personalised travel recommendations</w:t>
          </w:r>
          <w:r>
            <w:rPr>
              <w:lang w:val="en-GB"/>
            </w:rPr>
            <w:t>; $11m revenue footprint</w:t>
          </w:r>
          <w:r w:rsidRPr="00525BCC">
            <w:rPr>
              <w:lang w:val="en-GB"/>
            </w:rPr>
            <w:t>.</w:t>
          </w:r>
          <w:r>
            <w:rPr>
              <w:lang w:val="en-GB"/>
            </w:rPr>
            <w:t xml:space="preserve"> </w:t>
          </w:r>
        </w:p>
        <w:p w14:paraId="106E1244" w14:textId="77777777" w:rsidR="009358C1" w:rsidRDefault="009358C1" w:rsidP="009358C1">
          <w:pPr>
            <w:pStyle w:val="ListParagraph"/>
            <w:numPr>
              <w:ilvl w:val="0"/>
              <w:numId w:val="43"/>
            </w:numPr>
            <w:rPr>
              <w:lang w:val="en-GB"/>
            </w:rPr>
          </w:pPr>
          <w:r>
            <w:rPr>
              <w:lang w:val="en-GB"/>
            </w:rPr>
            <w:t xml:space="preserve">Delivered platform capabilities to scale marketing campaigns (member-only, flash-sales, black-Friday, cyber-Monday) with +34% YOY growth of page visitors. </w:t>
          </w:r>
        </w:p>
        <w:p w14:paraId="5614BF41" w14:textId="771A8CAF" w:rsidR="00FC27C4" w:rsidRDefault="00FC27C4" w:rsidP="00046250">
          <w:pPr>
            <w:pStyle w:val="ListParagraph"/>
            <w:numPr>
              <w:ilvl w:val="0"/>
              <w:numId w:val="43"/>
            </w:numPr>
            <w:rPr>
              <w:lang w:val="en-GB"/>
            </w:rPr>
          </w:pPr>
          <w:r w:rsidRPr="00FC27C4">
            <w:rPr>
              <w:lang w:val="en-GB"/>
            </w:rPr>
            <w:t xml:space="preserve">Delivered a fully scalable technical stack that supported the high-volume Black-Friday/Cyber-Monday traffic @1550 transactions-per-second with average response times between 45-450ms </w:t>
          </w:r>
        </w:p>
        <w:p w14:paraId="33340D94" w14:textId="202D7685" w:rsidR="00EE1BD7" w:rsidRPr="00FC27C4" w:rsidRDefault="00EE1BD7" w:rsidP="00FC27C4">
          <w:pPr>
            <w:pStyle w:val="ListParagraph"/>
            <w:numPr>
              <w:ilvl w:val="0"/>
              <w:numId w:val="43"/>
            </w:numPr>
          </w:pPr>
          <w:r w:rsidRPr="00FC27C4">
            <w:rPr>
              <w:lang w:val="en-GB" w:eastAsia="en-GB"/>
            </w:rPr>
            <w:t xml:space="preserve">Built a high-performing feature team from disparate product teams (one team, one purpose, one backlog) so to support portfolio objective of working on the highest priority items first. </w:t>
          </w:r>
        </w:p>
        <w:p w14:paraId="10FF9F17" w14:textId="5BBA5FFF" w:rsidR="00EE1BD7" w:rsidRPr="00E80B11" w:rsidRDefault="00E80B11" w:rsidP="00E72969">
          <w:pPr>
            <w:pStyle w:val="ListParagraph"/>
          </w:pPr>
          <w:r>
            <w:rPr>
              <w:lang w:val="en-GB"/>
            </w:rPr>
            <w:t>Drove</w:t>
          </w:r>
          <w:r w:rsidR="005F5795">
            <w:rPr>
              <w:lang w:val="en-GB"/>
            </w:rPr>
            <w:t xml:space="preserve">/Championed </w:t>
          </w:r>
          <w:r>
            <w:rPr>
              <w:lang w:val="en-GB"/>
            </w:rPr>
            <w:t xml:space="preserve">the </w:t>
          </w:r>
          <w:r w:rsidR="005F5795">
            <w:rPr>
              <w:lang w:val="en-GB"/>
            </w:rPr>
            <w:t>T</w:t>
          </w:r>
          <w:r>
            <w:rPr>
              <w:lang w:val="en-GB"/>
            </w:rPr>
            <w:t xml:space="preserve">echnical </w:t>
          </w:r>
          <w:r w:rsidR="005F5795">
            <w:rPr>
              <w:lang w:val="en-GB"/>
            </w:rPr>
            <w:t>E</w:t>
          </w:r>
          <w:r>
            <w:rPr>
              <w:lang w:val="en-GB"/>
            </w:rPr>
            <w:t>xcellence track across the marketing-technology (</w:t>
          </w:r>
          <w:proofErr w:type="spellStart"/>
          <w:r>
            <w:rPr>
              <w:lang w:val="en-GB"/>
            </w:rPr>
            <w:t>MarTech</w:t>
          </w:r>
          <w:proofErr w:type="spellEnd"/>
          <w:r>
            <w:rPr>
              <w:lang w:val="en-GB"/>
            </w:rPr>
            <w:t>) organization</w:t>
          </w:r>
          <w:r w:rsidR="005F5795">
            <w:rPr>
              <w:lang w:val="en-GB"/>
            </w:rPr>
            <w:t xml:space="preserve"> to enable though leadership, best practices, standardization and </w:t>
          </w:r>
          <w:r w:rsidR="005F5795">
            <w:rPr>
              <w:lang w:val="en-GB"/>
            </w:rPr>
            <w:lastRenderedPageBreak/>
            <w:t>cross-collaboration among teams</w:t>
          </w:r>
          <w:r>
            <w:rPr>
              <w:lang w:val="en-GB"/>
            </w:rPr>
            <w:t xml:space="preserve">. </w:t>
          </w:r>
          <w:r w:rsidR="005F5795">
            <w:rPr>
              <w:lang w:val="en-GB"/>
            </w:rPr>
            <w:t>Initiatives</w:t>
          </w:r>
          <w:r>
            <w:rPr>
              <w:lang w:val="en-GB"/>
            </w:rPr>
            <w:t xml:space="preserve"> </w:t>
          </w:r>
          <w:r w:rsidR="005F5795">
            <w:rPr>
              <w:lang w:val="en-GB"/>
            </w:rPr>
            <w:t xml:space="preserve">included </w:t>
          </w:r>
          <w:r>
            <w:rPr>
              <w:lang w:val="en-GB"/>
            </w:rPr>
            <w:t xml:space="preserve">Request-for-Comments (RFCs), </w:t>
          </w:r>
          <w:r w:rsidR="005F5795">
            <w:rPr>
              <w:lang w:val="en-GB"/>
            </w:rPr>
            <w:t>Quality</w:t>
          </w:r>
          <w:r>
            <w:rPr>
              <w:lang w:val="en-GB"/>
            </w:rPr>
            <w:t xml:space="preserve"> Maturity Model (QMM),</w:t>
          </w:r>
          <w:r w:rsidR="005F5795">
            <w:rPr>
              <w:lang w:val="en-GB"/>
            </w:rPr>
            <w:t xml:space="preserve"> Tech Forums, Leader’s </w:t>
          </w:r>
          <w:r w:rsidR="005F5795" w:rsidRPr="005F5795">
            <w:rPr>
              <w:lang w:val="en-GB"/>
            </w:rPr>
            <w:t>Office-hours.</w:t>
          </w:r>
        </w:p>
      </w:sdtContent>
    </w:sdt>
    <w:p w14:paraId="50D36279" w14:textId="77777777" w:rsidR="00522C81" w:rsidRDefault="00522C81" w:rsidP="00E72969">
      <w:pPr>
        <w:pStyle w:val="Heading2"/>
      </w:pPr>
    </w:p>
    <w:p w14:paraId="50BA58C8" w14:textId="5558FA02" w:rsidR="0075124B" w:rsidRDefault="0075124B" w:rsidP="00E72969">
      <w:pPr>
        <w:pStyle w:val="Heading2"/>
      </w:pPr>
      <w:r>
        <w:t>Engineering Manager</w:t>
      </w:r>
      <w:r w:rsidR="00F765FF">
        <w:t>, Retail</w:t>
      </w:r>
      <w:r>
        <w:tab/>
      </w:r>
      <w:r>
        <w:tab/>
      </w:r>
      <w:r>
        <w:tab/>
      </w:r>
      <w:r>
        <w:tab/>
      </w:r>
      <w:r w:rsidR="0000633B">
        <w:tab/>
      </w:r>
      <w:r w:rsidR="00F765FF">
        <w:t>Mar</w:t>
      </w:r>
      <w:r>
        <w:t xml:space="preserve"> </w:t>
      </w:r>
      <w:r>
        <w:rPr>
          <w:lang w:val="en-GB"/>
        </w:rPr>
        <w:t>201</w:t>
      </w:r>
      <w:r w:rsidR="00F765FF">
        <w:rPr>
          <w:lang w:val="en-GB"/>
        </w:rPr>
        <w:t>6</w:t>
      </w:r>
      <w:r w:rsidRPr="007B15BC">
        <w:rPr>
          <w:lang w:val="en-GB" w:bidi="en-GB"/>
        </w:rPr>
        <w:t xml:space="preserve"> – </w:t>
      </w:r>
      <w:r>
        <w:rPr>
          <w:lang w:val="en-GB"/>
        </w:rPr>
        <w:t>Mar 2018</w:t>
      </w:r>
    </w:p>
    <w:sdt>
      <w:sdtPr>
        <w:id w:val="728349262"/>
        <w:placeholder>
          <w:docPart w:val="3193B5D5C37BDC4F90FF0F91C84790AB"/>
        </w:placeholder>
      </w:sdtPr>
      <w:sdtEndPr/>
      <w:sdtContent>
        <w:p w14:paraId="28AAE098" w14:textId="169EEEE6" w:rsidR="000B5E4C" w:rsidRDefault="00F765FF" w:rsidP="000B5E4C">
          <w:pPr>
            <w:rPr>
              <w:lang w:val="en-GB"/>
            </w:rPr>
          </w:pPr>
          <w:r w:rsidRPr="00667A0B">
            <w:rPr>
              <w:lang w:val="en-GB"/>
            </w:rPr>
            <w:t>Ma</w:t>
          </w:r>
          <w:r w:rsidR="0075124B" w:rsidRPr="00667A0B">
            <w:rPr>
              <w:lang w:val="en-GB"/>
            </w:rPr>
            <w:t xml:space="preserve">naged </w:t>
          </w:r>
          <w:r w:rsidR="00620955" w:rsidRPr="00667A0B">
            <w:rPr>
              <w:lang w:val="en-GB"/>
            </w:rPr>
            <w:t xml:space="preserve">5 retails engineering teams of </w:t>
          </w:r>
          <w:r w:rsidR="0075124B" w:rsidRPr="00667A0B">
            <w:rPr>
              <w:lang w:val="en-GB"/>
            </w:rPr>
            <w:t>3</w:t>
          </w:r>
          <w:r w:rsidR="00A87061" w:rsidRPr="00667A0B">
            <w:rPr>
              <w:lang w:val="en-GB"/>
            </w:rPr>
            <w:t>8</w:t>
          </w:r>
          <w:r w:rsidR="00620955" w:rsidRPr="00667A0B">
            <w:rPr>
              <w:lang w:val="en-GB"/>
            </w:rPr>
            <w:t xml:space="preserve"> engineers and </w:t>
          </w:r>
          <w:r w:rsidR="00A87061" w:rsidRPr="00667A0B">
            <w:rPr>
              <w:lang w:val="en-GB"/>
            </w:rPr>
            <w:t xml:space="preserve">4 </w:t>
          </w:r>
          <w:r w:rsidR="00620955" w:rsidRPr="00667A0B">
            <w:rPr>
              <w:lang w:val="en-GB"/>
            </w:rPr>
            <w:t>technical program managers.</w:t>
          </w:r>
          <w:r w:rsidR="000B5E4C">
            <w:rPr>
              <w:lang w:val="en-GB"/>
            </w:rPr>
            <w:t xml:space="preserve"> </w:t>
          </w:r>
          <w:r w:rsidR="00667A0B" w:rsidRPr="00DF5945">
            <w:t>Delivered</w:t>
          </w:r>
          <w:r w:rsidR="00667A0B" w:rsidRPr="000B5E4C">
            <w:rPr>
              <w:lang w:val="en-GB"/>
            </w:rPr>
            <w:t xml:space="preserve"> technology </w:t>
          </w:r>
          <w:r w:rsidR="00FC27C4">
            <w:rPr>
              <w:lang w:val="en-GB"/>
            </w:rPr>
            <w:t>that</w:t>
          </w:r>
          <w:r w:rsidR="00667A0B" w:rsidRPr="000B5E4C">
            <w:rPr>
              <w:lang w:val="en-GB"/>
            </w:rPr>
            <w:t xml:space="preserve"> enhance</w:t>
          </w:r>
          <w:r w:rsidR="00FC27C4">
            <w:rPr>
              <w:lang w:val="en-GB"/>
            </w:rPr>
            <w:t>d</w:t>
          </w:r>
          <w:r w:rsidR="00667A0B" w:rsidRPr="000B5E4C">
            <w:rPr>
              <w:lang w:val="en-GB"/>
            </w:rPr>
            <w:t xml:space="preserve"> the customer experience and provide</w:t>
          </w:r>
          <w:r w:rsidR="00FC27C4">
            <w:rPr>
              <w:lang w:val="en-GB"/>
            </w:rPr>
            <w:t>d</w:t>
          </w:r>
          <w:r w:rsidR="00667A0B" w:rsidRPr="000B5E4C">
            <w:rPr>
              <w:lang w:val="en-GB"/>
            </w:rPr>
            <w:t xml:space="preserve"> growth opportunities for retail. </w:t>
          </w:r>
        </w:p>
        <w:p w14:paraId="5E2E876F" w14:textId="77777777" w:rsidR="000B5E4C" w:rsidRPr="000B5E4C" w:rsidRDefault="000B5E4C" w:rsidP="000B5E4C">
          <w:pPr>
            <w:rPr>
              <w:lang w:val="en-GB"/>
            </w:rPr>
          </w:pPr>
        </w:p>
        <w:p w14:paraId="0828BC18" w14:textId="183328D2" w:rsidR="00C05D97" w:rsidRPr="00DF5945" w:rsidRDefault="00623EB6" w:rsidP="00DF5945">
          <w:pPr>
            <w:pStyle w:val="ListParagraph"/>
            <w:rPr>
              <w:lang w:val="en-GB"/>
            </w:rPr>
          </w:pPr>
          <w:r w:rsidRPr="00DF5945">
            <w:rPr>
              <w:lang w:val="en-GB"/>
            </w:rPr>
            <w:t xml:space="preserve">Managed </w:t>
          </w:r>
          <w:r w:rsidR="00C05D97" w:rsidRPr="00DF5945">
            <w:rPr>
              <w:lang w:val="en-GB"/>
            </w:rPr>
            <w:t xml:space="preserve">resource </w:t>
          </w:r>
          <w:r w:rsidRPr="00DF5945">
            <w:rPr>
              <w:lang w:val="en-GB"/>
            </w:rPr>
            <w:t>portfolio for 90-100 global resources across 5 workstreams: Price Display, Internationalization, Customer Experience, Market Expansion and Merchandising</w:t>
          </w:r>
          <w:r w:rsidR="009555D6" w:rsidRPr="00DF5945">
            <w:rPr>
              <w:lang w:val="en-GB"/>
            </w:rPr>
            <w:t xml:space="preserve">; delivering +$50m annualized winnings/savings. </w:t>
          </w:r>
        </w:p>
        <w:p w14:paraId="650C5787" w14:textId="736B3870" w:rsidR="00C05D97" w:rsidRPr="00667A0B" w:rsidRDefault="009555D6" w:rsidP="00667A0B">
          <w:pPr>
            <w:pStyle w:val="ListParagraph"/>
            <w:rPr>
              <w:lang w:val="en-GB"/>
            </w:rPr>
          </w:pPr>
          <w:r w:rsidRPr="00667A0B">
            <w:rPr>
              <w:lang w:val="en-GB"/>
            </w:rPr>
            <w:t xml:space="preserve">Delivered </w:t>
          </w:r>
          <w:r w:rsidR="00C05D97" w:rsidRPr="00667A0B">
            <w:rPr>
              <w:lang w:val="en-GB"/>
            </w:rPr>
            <w:t xml:space="preserve">a popularity-based </w:t>
          </w:r>
          <w:r w:rsidRPr="00667A0B">
            <w:rPr>
              <w:lang w:val="en-GB"/>
            </w:rPr>
            <w:t>hotel and flight r</w:t>
          </w:r>
          <w:r w:rsidR="00C05D97" w:rsidRPr="00667A0B">
            <w:rPr>
              <w:lang w:val="en-GB"/>
            </w:rPr>
            <w:t>ecommendation system</w:t>
          </w:r>
          <w:r w:rsidRPr="00667A0B">
            <w:rPr>
              <w:lang w:val="en-GB"/>
            </w:rPr>
            <w:t xml:space="preserve">. </w:t>
          </w:r>
          <w:r w:rsidR="00C05D97" w:rsidRPr="00667A0B">
            <w:rPr>
              <w:lang w:val="en-GB"/>
            </w:rPr>
            <w:t>This was self-</w:t>
          </w:r>
          <w:r w:rsidR="00F75BEA" w:rsidRPr="00667A0B">
            <w:rPr>
              <w:lang w:val="en-GB"/>
            </w:rPr>
            <w:t>ideated,</w:t>
          </w:r>
          <w:r w:rsidR="00863405" w:rsidRPr="00667A0B">
            <w:rPr>
              <w:lang w:val="en-GB"/>
            </w:rPr>
            <w:t xml:space="preserve"> and I got </w:t>
          </w:r>
          <w:r w:rsidR="00C05D97" w:rsidRPr="00667A0B">
            <w:rPr>
              <w:lang w:val="en-GB"/>
            </w:rPr>
            <w:t xml:space="preserve">buy-in from leadership to invest and build a product around this.   </w:t>
          </w:r>
        </w:p>
        <w:p w14:paraId="709B77D4" w14:textId="2480D68B" w:rsidR="00BF4653" w:rsidRPr="00257B03" w:rsidRDefault="00EE1BD7" w:rsidP="00257B03">
          <w:pPr>
            <w:pStyle w:val="ListParagraph"/>
            <w:rPr>
              <w:lang w:val="en-GB" w:eastAsia="en-GB"/>
            </w:rPr>
          </w:pPr>
          <w:r w:rsidRPr="00EE1BD7">
            <w:rPr>
              <w:lang w:val="en-GB" w:eastAsia="en-GB"/>
            </w:rPr>
            <w:t xml:space="preserve">Built a high-performing </w:t>
          </w:r>
          <w:r w:rsidRPr="00C05D97">
            <w:rPr>
              <w:lang w:val="en-GB"/>
            </w:rPr>
            <w:t>20+</w:t>
          </w:r>
          <w:r>
            <w:rPr>
              <w:lang w:val="en-GB"/>
            </w:rPr>
            <w:t xml:space="preserve"> </w:t>
          </w:r>
          <w:r>
            <w:rPr>
              <w:lang w:val="en-GB" w:eastAsia="en-GB"/>
            </w:rPr>
            <w:t>merchandising team</w:t>
          </w:r>
          <w:r w:rsidRPr="00EE1BD7">
            <w:rPr>
              <w:lang w:val="en-GB" w:eastAsia="en-GB"/>
            </w:rPr>
            <w:t xml:space="preserve"> </w:t>
          </w:r>
          <w:r>
            <w:rPr>
              <w:lang w:val="en-GB" w:eastAsia="en-GB"/>
            </w:rPr>
            <w:t>from</w:t>
          </w:r>
          <w:r w:rsidRPr="00EE1BD7">
            <w:rPr>
              <w:lang w:val="en-GB" w:eastAsia="en-GB"/>
            </w:rPr>
            <w:t xml:space="preserve"> </w:t>
          </w:r>
          <w:r>
            <w:rPr>
              <w:lang w:val="en-GB"/>
            </w:rPr>
            <w:t xml:space="preserve">disparate </w:t>
          </w:r>
          <w:r w:rsidRPr="00C05D97">
            <w:rPr>
              <w:lang w:val="en-GB"/>
            </w:rPr>
            <w:t>products</w:t>
          </w:r>
          <w:r>
            <w:rPr>
              <w:lang w:val="en-GB"/>
            </w:rPr>
            <w:t xml:space="preserve"> through consolidating </w:t>
          </w:r>
          <w:r w:rsidR="00F75BEA">
            <w:rPr>
              <w:lang w:val="en-GB"/>
            </w:rPr>
            <w:t xml:space="preserve">structure, </w:t>
          </w:r>
          <w:r w:rsidRPr="00EE1BD7">
            <w:rPr>
              <w:lang w:val="en-GB" w:eastAsia="en-GB"/>
            </w:rPr>
            <w:t>defining a common purpose, empowering technology ownershi</w:t>
          </w:r>
          <w:r w:rsidR="00F75BEA">
            <w:rPr>
              <w:lang w:val="en-GB" w:eastAsia="en-GB"/>
            </w:rPr>
            <w:t>p</w:t>
          </w:r>
          <w:r w:rsidRPr="00EE1BD7">
            <w:rPr>
              <w:lang w:val="en-GB" w:eastAsia="en-GB"/>
            </w:rPr>
            <w:t xml:space="preserve">, providing strong </w:t>
          </w:r>
          <w:r w:rsidR="00F75BEA">
            <w:rPr>
              <w:lang w:val="en-GB" w:eastAsia="en-GB"/>
            </w:rPr>
            <w:t>leadership</w:t>
          </w:r>
          <w:r w:rsidRPr="00EE1BD7">
            <w:rPr>
              <w:lang w:val="en-GB" w:eastAsia="en-GB"/>
            </w:rPr>
            <w:t xml:space="preserve"> backing and celebrating winnings.</w:t>
          </w:r>
        </w:p>
      </w:sdtContent>
    </w:sdt>
    <w:p w14:paraId="661F3E9F" w14:textId="77777777" w:rsidR="00257B03" w:rsidRDefault="00257B03" w:rsidP="00E72969">
      <w:pPr>
        <w:pStyle w:val="Heading2"/>
      </w:pPr>
    </w:p>
    <w:p w14:paraId="5C781AD4" w14:textId="7DB36464" w:rsidR="00F765FF" w:rsidRDefault="00F765FF" w:rsidP="00E72969">
      <w:pPr>
        <w:pStyle w:val="Heading2"/>
      </w:pPr>
      <w:r>
        <w:t>Engineering Manager, Checkout</w:t>
      </w:r>
      <w:r>
        <w:tab/>
      </w:r>
      <w:r>
        <w:tab/>
      </w:r>
      <w:r>
        <w:tab/>
      </w:r>
      <w:r>
        <w:tab/>
      </w:r>
      <w:r w:rsidR="00D62FF5">
        <w:tab/>
      </w:r>
      <w:r>
        <w:t xml:space="preserve">Feb </w:t>
      </w:r>
      <w:r>
        <w:rPr>
          <w:lang w:val="en-GB"/>
        </w:rPr>
        <w:t>2014</w:t>
      </w:r>
      <w:r w:rsidRPr="007B15BC">
        <w:rPr>
          <w:lang w:val="en-GB" w:bidi="en-GB"/>
        </w:rPr>
        <w:t xml:space="preserve"> – </w:t>
      </w:r>
      <w:r>
        <w:rPr>
          <w:lang w:val="en-GB"/>
        </w:rPr>
        <w:t>Mar 2016</w:t>
      </w:r>
    </w:p>
    <w:sdt>
      <w:sdtPr>
        <w:id w:val="516362805"/>
        <w:placeholder>
          <w:docPart w:val="FE7F5AF576472E47B3CD8A28759BCB14"/>
        </w:placeholder>
      </w:sdtPr>
      <w:sdtEndPr/>
      <w:sdtContent>
        <w:p w14:paraId="27B9542C" w14:textId="3D72733C" w:rsidR="00E77A4C" w:rsidRDefault="00F765FF" w:rsidP="00FC27C4">
          <w:pPr>
            <w:rPr>
              <w:lang w:val="en-GB"/>
            </w:rPr>
          </w:pPr>
          <w:r w:rsidRPr="00D45551">
            <w:rPr>
              <w:lang w:val="en-GB"/>
            </w:rPr>
            <w:t xml:space="preserve">Managed </w:t>
          </w:r>
          <w:r w:rsidR="00CB08B2" w:rsidRPr="00D45551">
            <w:rPr>
              <w:lang w:val="en-GB"/>
            </w:rPr>
            <w:t>2</w:t>
          </w:r>
          <w:r w:rsidRPr="00D45551">
            <w:rPr>
              <w:lang w:val="en-GB"/>
            </w:rPr>
            <w:t xml:space="preserve"> checkout engineering team</w:t>
          </w:r>
          <w:r w:rsidR="00CB08B2" w:rsidRPr="00D45551">
            <w:rPr>
              <w:lang w:val="en-GB"/>
            </w:rPr>
            <w:t>s</w:t>
          </w:r>
          <w:r w:rsidRPr="00D45551">
            <w:rPr>
              <w:lang w:val="en-GB"/>
            </w:rPr>
            <w:t xml:space="preserve"> of 16 engineers. </w:t>
          </w:r>
          <w:r w:rsidR="000B5E4C" w:rsidRPr="00FC27C4">
            <w:rPr>
              <w:lang w:val="en-GB"/>
            </w:rPr>
            <w:t xml:space="preserve">Delivered </w:t>
          </w:r>
          <w:r w:rsidR="00FC27C4">
            <w:rPr>
              <w:lang w:val="en-GB"/>
            </w:rPr>
            <w:t xml:space="preserve">features on </w:t>
          </w:r>
          <w:r w:rsidR="000B5E4C" w:rsidRPr="00FC27C4">
            <w:rPr>
              <w:lang w:val="en-GB"/>
            </w:rPr>
            <w:t xml:space="preserve">Expedia’s checkout-platform for </w:t>
          </w:r>
          <w:r w:rsidR="00FC27C4">
            <w:rPr>
              <w:lang w:val="en-GB"/>
            </w:rPr>
            <w:t xml:space="preserve">the </w:t>
          </w:r>
          <w:r w:rsidR="000B5E4C" w:rsidRPr="00FC27C4">
            <w:rPr>
              <w:lang w:val="en-GB"/>
            </w:rPr>
            <w:t xml:space="preserve">air/packages </w:t>
          </w:r>
          <w:r w:rsidR="00FC27C4">
            <w:rPr>
              <w:lang w:val="en-GB"/>
            </w:rPr>
            <w:t xml:space="preserve">business. </w:t>
          </w:r>
        </w:p>
        <w:p w14:paraId="1A6337E3" w14:textId="77777777" w:rsidR="00FC27C4" w:rsidRPr="00FC27C4" w:rsidRDefault="00FC27C4" w:rsidP="00FC27C4">
          <w:pPr>
            <w:rPr>
              <w:lang w:val="en-GB"/>
            </w:rPr>
          </w:pPr>
        </w:p>
        <w:p w14:paraId="3E96D423" w14:textId="4D75594C" w:rsidR="00F75BEA" w:rsidRPr="00CB08B2" w:rsidRDefault="00FC27C4" w:rsidP="00FC27C4">
          <w:pPr>
            <w:pStyle w:val="ListParagraph"/>
            <w:rPr>
              <w:lang w:val="en-GB"/>
            </w:rPr>
          </w:pPr>
          <w:r>
            <w:rPr>
              <w:lang w:val="en-GB"/>
            </w:rPr>
            <w:t>E</w:t>
          </w:r>
          <w:r w:rsidRPr="00FC27C4">
            <w:rPr>
              <w:lang w:val="en-GB"/>
            </w:rPr>
            <w:t>nhanced the booking experience of Expedia customers</w:t>
          </w:r>
          <w:r>
            <w:rPr>
              <w:lang w:val="en-GB"/>
            </w:rPr>
            <w:t xml:space="preserve"> by adopting</w:t>
          </w:r>
          <w:r w:rsidR="00F75BEA">
            <w:rPr>
              <w:lang w:val="en-GB"/>
            </w:rPr>
            <w:t xml:space="preserve"> </w:t>
          </w:r>
          <w:r w:rsidR="00F75BEA" w:rsidRPr="00FC6ED8">
            <w:t>A/B &amp; Multivariant testing</w:t>
          </w:r>
          <w:r w:rsidR="00F75BEA">
            <w:t xml:space="preserve"> tools and </w:t>
          </w:r>
          <w:r>
            <w:t xml:space="preserve">running </w:t>
          </w:r>
          <w:r w:rsidR="00F75BEA" w:rsidRPr="00082D8A">
            <w:rPr>
              <w:lang w:val="en-GB"/>
            </w:rPr>
            <w:t xml:space="preserve">60+ experiments </w:t>
          </w:r>
          <w:r>
            <w:rPr>
              <w:lang w:val="en-GB"/>
            </w:rPr>
            <w:t xml:space="preserve">annually </w:t>
          </w:r>
          <w:r w:rsidR="00F75BEA" w:rsidRPr="00082D8A">
            <w:rPr>
              <w:lang w:val="en-GB"/>
            </w:rPr>
            <w:t>with more than 20% conversion winners</w:t>
          </w:r>
          <w:r w:rsidR="00F75BEA">
            <w:rPr>
              <w:lang w:val="en-GB"/>
            </w:rPr>
            <w:t>.</w:t>
          </w:r>
        </w:p>
        <w:p w14:paraId="2C956B24" w14:textId="326FEC45" w:rsidR="005D5BE5" w:rsidRPr="00F75BEA" w:rsidRDefault="00CB08B2" w:rsidP="00E72969">
          <w:pPr>
            <w:pStyle w:val="ListParagraph"/>
            <w:rPr>
              <w:lang w:val="en-GB"/>
            </w:rPr>
          </w:pPr>
          <w:r w:rsidRPr="00F75BEA">
            <w:rPr>
              <w:lang w:val="en-GB"/>
            </w:rPr>
            <w:t xml:space="preserve">Delivered seat </w:t>
          </w:r>
          <w:r w:rsidR="00E80B11">
            <w:rPr>
              <w:lang w:val="en-GB"/>
            </w:rPr>
            <w:t xml:space="preserve">assignments &amp; </w:t>
          </w:r>
          <w:r w:rsidRPr="00F75BEA">
            <w:rPr>
              <w:lang w:val="en-GB"/>
            </w:rPr>
            <w:t xml:space="preserve">bookings </w:t>
          </w:r>
          <w:r w:rsidR="00E80B11">
            <w:rPr>
              <w:lang w:val="en-GB"/>
            </w:rPr>
            <w:t xml:space="preserve">experience </w:t>
          </w:r>
          <w:r w:rsidRPr="00F75BEA">
            <w:rPr>
              <w:lang w:val="en-GB"/>
            </w:rPr>
            <w:t xml:space="preserve">for </w:t>
          </w:r>
          <w:r w:rsidR="005D5BE5" w:rsidRPr="00F75BEA">
            <w:rPr>
              <w:lang w:val="en-GB"/>
            </w:rPr>
            <w:t xml:space="preserve">the </w:t>
          </w:r>
          <w:r w:rsidRPr="00F75BEA">
            <w:rPr>
              <w:lang w:val="en-GB"/>
            </w:rPr>
            <w:t>flights</w:t>
          </w:r>
          <w:r w:rsidR="005D5BE5" w:rsidRPr="00F75BEA">
            <w:rPr>
              <w:lang w:val="en-GB"/>
            </w:rPr>
            <w:t xml:space="preserve"> business. </w:t>
          </w:r>
        </w:p>
        <w:p w14:paraId="7F1D3F5E" w14:textId="3CB2027F" w:rsidR="00CB08B2" w:rsidRPr="005D5BE5" w:rsidRDefault="00CB08B2" w:rsidP="00E72969">
          <w:pPr>
            <w:pStyle w:val="ListParagraph"/>
            <w:rPr>
              <w:lang w:val="en-GB"/>
            </w:rPr>
          </w:pPr>
          <w:r w:rsidRPr="005D5BE5">
            <w:rPr>
              <w:lang w:val="en-GB"/>
            </w:rPr>
            <w:t xml:space="preserve">Delivered the capability to book </w:t>
          </w:r>
          <w:r w:rsidR="00E80B11">
            <w:rPr>
              <w:lang w:val="en-GB"/>
            </w:rPr>
            <w:t>s</w:t>
          </w:r>
          <w:r w:rsidRPr="005D5BE5">
            <w:rPr>
              <w:lang w:val="en-GB"/>
            </w:rPr>
            <w:t>plit-tickets (round-trip ticketing with carriers that do not have inter-carrier agreements</w:t>
          </w:r>
          <w:r w:rsidR="005D5BE5" w:rsidRPr="005D5BE5">
            <w:rPr>
              <w:lang w:val="en-GB"/>
            </w:rPr>
            <w:t>)</w:t>
          </w:r>
        </w:p>
      </w:sdtContent>
    </w:sdt>
    <w:p w14:paraId="6C9A53C9" w14:textId="77777777" w:rsidR="00257B03" w:rsidRDefault="00257B03" w:rsidP="00E72969">
      <w:pPr>
        <w:pStyle w:val="Heading2"/>
        <w:rPr>
          <w:lang w:val="en-GB"/>
        </w:rPr>
      </w:pPr>
    </w:p>
    <w:p w14:paraId="4BCF5539" w14:textId="57B241FC" w:rsidR="00522C81" w:rsidRDefault="00522C81" w:rsidP="00E72969">
      <w:pPr>
        <w:pStyle w:val="Heading2"/>
      </w:pPr>
      <w:r>
        <w:rPr>
          <w:lang w:val="en-GB"/>
        </w:rPr>
        <w:t>Senior Technology Lead</w:t>
      </w:r>
      <w:r w:rsidR="00CB085E">
        <w:t>, Checkout</w:t>
      </w:r>
      <w:r>
        <w:tab/>
      </w:r>
      <w:r>
        <w:tab/>
      </w:r>
      <w:r>
        <w:tab/>
      </w:r>
      <w:r w:rsidR="0000633B">
        <w:tab/>
      </w:r>
      <w:r>
        <w:t xml:space="preserve">Apr </w:t>
      </w:r>
      <w:r>
        <w:rPr>
          <w:lang w:val="en-GB"/>
        </w:rPr>
        <w:t>2011</w:t>
      </w:r>
      <w:r w:rsidRPr="007B15BC">
        <w:rPr>
          <w:lang w:val="en-GB" w:bidi="en-GB"/>
        </w:rPr>
        <w:t xml:space="preserve"> – </w:t>
      </w:r>
      <w:r>
        <w:rPr>
          <w:lang w:val="en-GB"/>
        </w:rPr>
        <w:t>Feb 2014</w:t>
      </w:r>
    </w:p>
    <w:sdt>
      <w:sdtPr>
        <w:id w:val="1968153030"/>
        <w:placeholder>
          <w:docPart w:val="F067C2CA2580054188E11DBDA51A530F"/>
        </w:placeholder>
      </w:sdtPr>
      <w:sdtEndPr/>
      <w:sdtContent>
        <w:p w14:paraId="10D74722" w14:textId="260A15D1" w:rsidR="00E77A4C" w:rsidRDefault="00522C81" w:rsidP="00FC27C4">
          <w:pPr>
            <w:rPr>
              <w:lang w:val="en-GB"/>
            </w:rPr>
          </w:pPr>
          <w:r w:rsidRPr="00DF5945">
            <w:rPr>
              <w:lang w:val="en-GB"/>
            </w:rPr>
            <w:t xml:space="preserve">Led </w:t>
          </w:r>
          <w:r w:rsidR="000B5E4C">
            <w:rPr>
              <w:lang w:val="en-GB"/>
            </w:rPr>
            <w:t xml:space="preserve">the </w:t>
          </w:r>
          <w:r w:rsidR="000E3A6E" w:rsidRPr="00DF5945">
            <w:rPr>
              <w:lang w:val="en-GB"/>
            </w:rPr>
            <w:t>checkout engineering</w:t>
          </w:r>
          <w:r w:rsidRPr="00DF5945">
            <w:rPr>
              <w:lang w:val="en-GB"/>
            </w:rPr>
            <w:t xml:space="preserve"> </w:t>
          </w:r>
          <w:r w:rsidR="00673A37" w:rsidRPr="00DF5945">
            <w:rPr>
              <w:lang w:val="en-GB"/>
            </w:rPr>
            <w:t>team</w:t>
          </w:r>
          <w:r w:rsidRPr="00DF5945">
            <w:rPr>
              <w:lang w:val="en-GB"/>
            </w:rPr>
            <w:t xml:space="preserve"> of 9 engineers</w:t>
          </w:r>
          <w:r w:rsidR="000E3A6E" w:rsidRPr="00DF5945">
            <w:rPr>
              <w:lang w:val="en-GB"/>
            </w:rPr>
            <w:t xml:space="preserve">. </w:t>
          </w:r>
          <w:r w:rsidR="000B5E4C" w:rsidRPr="00FC27C4">
            <w:rPr>
              <w:lang w:val="en-GB"/>
            </w:rPr>
            <w:t>Delivered</w:t>
          </w:r>
          <w:r w:rsidRPr="00FC27C4">
            <w:rPr>
              <w:lang w:val="en-GB"/>
            </w:rPr>
            <w:t xml:space="preserve"> </w:t>
          </w:r>
          <w:r w:rsidR="000E3A6E" w:rsidRPr="00FC27C4">
            <w:rPr>
              <w:lang w:val="en-GB"/>
            </w:rPr>
            <w:t xml:space="preserve">Expedia's </w:t>
          </w:r>
          <w:r w:rsidRPr="00FC27C4">
            <w:rPr>
              <w:lang w:val="en-GB"/>
            </w:rPr>
            <w:t xml:space="preserve">checkout </w:t>
          </w:r>
          <w:r w:rsidR="00CB08B2" w:rsidRPr="00FC27C4">
            <w:rPr>
              <w:lang w:val="en-GB"/>
            </w:rPr>
            <w:t>platform</w:t>
          </w:r>
          <w:r w:rsidR="000B5E4C" w:rsidRPr="00FC27C4">
            <w:rPr>
              <w:lang w:val="en-GB"/>
            </w:rPr>
            <w:t xml:space="preserve"> </w:t>
          </w:r>
          <w:r w:rsidR="00FC27C4">
            <w:rPr>
              <w:lang w:val="en-GB"/>
            </w:rPr>
            <w:t xml:space="preserve">that </w:t>
          </w:r>
          <w:r w:rsidR="00CB08B2" w:rsidRPr="00FC27C4">
            <w:rPr>
              <w:lang w:val="en-GB"/>
            </w:rPr>
            <w:t>improve</w:t>
          </w:r>
          <w:r w:rsidR="00215645" w:rsidRPr="00FC27C4">
            <w:rPr>
              <w:lang w:val="en-GB"/>
            </w:rPr>
            <w:t>d</w:t>
          </w:r>
          <w:r w:rsidR="00CB08B2" w:rsidRPr="00FC27C4">
            <w:rPr>
              <w:lang w:val="en-GB"/>
            </w:rPr>
            <w:t xml:space="preserve"> customer experience</w:t>
          </w:r>
          <w:r w:rsidR="00673A37" w:rsidRPr="00FC27C4">
            <w:rPr>
              <w:lang w:val="en-GB"/>
            </w:rPr>
            <w:t xml:space="preserve">. </w:t>
          </w:r>
        </w:p>
        <w:p w14:paraId="6BF3B503" w14:textId="77777777" w:rsidR="00FC27C4" w:rsidRPr="00FC27C4" w:rsidRDefault="00FC27C4" w:rsidP="00FC27C4">
          <w:pPr>
            <w:rPr>
              <w:lang w:val="en-GB"/>
            </w:rPr>
          </w:pPr>
        </w:p>
        <w:p w14:paraId="58CA69AC" w14:textId="5B4B0D42" w:rsidR="00CB08B2" w:rsidRDefault="00CB08B2" w:rsidP="00E72969">
          <w:pPr>
            <w:pStyle w:val="ListParagraph"/>
          </w:pPr>
          <w:r>
            <w:t>Improved booking conversion of the flight and package business by 6%.</w:t>
          </w:r>
        </w:p>
        <w:p w14:paraId="3FC24AF4" w14:textId="77777777" w:rsidR="00CB08B2" w:rsidRDefault="00CB085E" w:rsidP="00E72969">
          <w:pPr>
            <w:pStyle w:val="ListParagraph"/>
            <w:rPr>
              <w:lang w:val="en-GB"/>
            </w:rPr>
          </w:pPr>
          <w:r w:rsidRPr="009360D0">
            <w:rPr>
              <w:lang w:val="en-GB"/>
            </w:rPr>
            <w:t xml:space="preserve">Hired, coached and mentored all members of the </w:t>
          </w:r>
          <w:r>
            <w:rPr>
              <w:lang w:val="en-GB"/>
            </w:rPr>
            <w:t>checkout team.</w:t>
          </w:r>
        </w:p>
        <w:p w14:paraId="69333354" w14:textId="77777777" w:rsidR="00E80B11" w:rsidRPr="00E80B11" w:rsidRDefault="00CB085E" w:rsidP="00E72969">
          <w:pPr>
            <w:pStyle w:val="ListParagraph"/>
            <w:rPr>
              <w:lang w:val="en-GB"/>
            </w:rPr>
          </w:pPr>
          <w:r>
            <w:t xml:space="preserve">Contributed to Expedia’s Agile &amp; Lean community and </w:t>
          </w:r>
          <w:r w:rsidR="00CB08B2">
            <w:t xml:space="preserve">facilitated </w:t>
          </w:r>
          <w:r>
            <w:t xml:space="preserve">the team in </w:t>
          </w:r>
          <w:r w:rsidRPr="00C749AC">
            <w:t xml:space="preserve">adopting </w:t>
          </w:r>
          <w:r w:rsidR="00CB08B2">
            <w:t>a</w:t>
          </w:r>
          <w:r>
            <w:t xml:space="preserve"> Scrum approach to development.</w:t>
          </w:r>
        </w:p>
        <w:p w14:paraId="5CEB44F4" w14:textId="6D5D215D" w:rsidR="00522C81" w:rsidRPr="00E80B11" w:rsidRDefault="00CB08B2" w:rsidP="00E72969">
          <w:pPr>
            <w:pStyle w:val="ListParagraph"/>
            <w:rPr>
              <w:lang w:val="en-GB"/>
            </w:rPr>
          </w:pPr>
          <w:r>
            <w:t>Adopted</w:t>
          </w:r>
          <w:r w:rsidR="00CB085E">
            <w:t xml:space="preserve"> pair-programming, test-driven development </w:t>
          </w:r>
          <w:r w:rsidR="00CB085E" w:rsidRPr="00C749AC">
            <w:t xml:space="preserve">and </w:t>
          </w:r>
          <w:r w:rsidR="00E80B11">
            <w:t>advocated</w:t>
          </w:r>
          <w:r w:rsidR="00CB085E" w:rsidRPr="00C749AC">
            <w:t xml:space="preserve"> </w:t>
          </w:r>
          <w:r w:rsidR="00E80B11">
            <w:t xml:space="preserve">this </w:t>
          </w:r>
          <w:r w:rsidR="00CB085E" w:rsidRPr="00C749AC">
            <w:t xml:space="preserve">across the </w:t>
          </w:r>
          <w:r w:rsidR="00CB085E">
            <w:t>engineering community.</w:t>
          </w:r>
        </w:p>
      </w:sdtContent>
    </w:sdt>
    <w:p w14:paraId="7E22B49C" w14:textId="77777777" w:rsidR="00257B03" w:rsidRDefault="00257B03" w:rsidP="00E72969">
      <w:pPr>
        <w:pStyle w:val="Heading2"/>
        <w:rPr>
          <w:lang w:val="en-GB"/>
        </w:rPr>
      </w:pPr>
    </w:p>
    <w:p w14:paraId="294F8B53" w14:textId="778D2DCB" w:rsidR="00522C81" w:rsidRDefault="00522C81" w:rsidP="00E72969">
      <w:pPr>
        <w:pStyle w:val="Heading2"/>
      </w:pPr>
      <w:r>
        <w:rPr>
          <w:lang w:val="en-GB"/>
        </w:rPr>
        <w:t>Senior Software Engineer</w:t>
      </w:r>
      <w:r w:rsidR="00CB085E">
        <w:t>, Travel-Guide</w:t>
      </w:r>
      <w:r>
        <w:tab/>
      </w:r>
      <w:r>
        <w:tab/>
      </w:r>
      <w:r w:rsidR="0000633B">
        <w:tab/>
      </w:r>
      <w:r w:rsidR="00D62FF5">
        <w:tab/>
      </w:r>
      <w:r>
        <w:t xml:space="preserve">Feb </w:t>
      </w:r>
      <w:r>
        <w:rPr>
          <w:lang w:val="en-GB"/>
        </w:rPr>
        <w:t>2009</w:t>
      </w:r>
      <w:r w:rsidRPr="007B15BC">
        <w:rPr>
          <w:lang w:val="en-GB" w:bidi="en-GB"/>
        </w:rPr>
        <w:t xml:space="preserve"> – </w:t>
      </w:r>
      <w:r>
        <w:rPr>
          <w:lang w:val="en-GB"/>
        </w:rPr>
        <w:t>Mar 2011</w:t>
      </w:r>
    </w:p>
    <w:sdt>
      <w:sdtPr>
        <w:id w:val="-440684704"/>
        <w:placeholder>
          <w:docPart w:val="11898DEDD593E4448CDB8776C4614B14"/>
        </w:placeholder>
      </w:sdtPr>
      <w:sdtEndPr/>
      <w:sdtContent>
        <w:p w14:paraId="77450E4E" w14:textId="1477CC38" w:rsidR="00E77A4C" w:rsidRDefault="00522C81" w:rsidP="00FC27C4">
          <w:pPr>
            <w:rPr>
              <w:lang w:val="en-GB"/>
            </w:rPr>
          </w:pPr>
          <w:r w:rsidRPr="001714A5">
            <w:rPr>
              <w:lang w:val="en-GB"/>
            </w:rPr>
            <w:t xml:space="preserve">Lead developer on Expedia's </w:t>
          </w:r>
          <w:r w:rsidR="00673A37" w:rsidRPr="001714A5">
            <w:rPr>
              <w:lang w:val="en-GB"/>
            </w:rPr>
            <w:t xml:space="preserve">travel-guide </w:t>
          </w:r>
          <w:r w:rsidRPr="001714A5">
            <w:rPr>
              <w:lang w:val="en-GB"/>
            </w:rPr>
            <w:t>pages</w:t>
          </w:r>
          <w:r w:rsidR="000E3A6E" w:rsidRPr="001714A5">
            <w:rPr>
              <w:lang w:val="en-GB"/>
            </w:rPr>
            <w:t xml:space="preserve">. </w:t>
          </w:r>
          <w:r w:rsidR="000E3A6E" w:rsidRPr="00FC27C4">
            <w:rPr>
              <w:lang w:val="en-GB"/>
            </w:rPr>
            <w:t xml:space="preserve">Migrated legacy </w:t>
          </w:r>
          <w:r w:rsidR="000E3A6E">
            <w:t>travel-guide pages onto the Expedia’s Java web platform</w:t>
          </w:r>
          <w:r w:rsidR="000E3A6E" w:rsidRPr="00FC27C4">
            <w:rPr>
              <w:lang w:val="en-GB"/>
            </w:rPr>
            <w:t>; and delivered and enhanced</w:t>
          </w:r>
          <w:r w:rsidR="00673A37" w:rsidRPr="00FC27C4">
            <w:rPr>
              <w:lang w:val="en-GB"/>
            </w:rPr>
            <w:t xml:space="preserve"> </w:t>
          </w:r>
          <w:r w:rsidR="000E3A6E" w:rsidRPr="00FC27C4">
            <w:rPr>
              <w:lang w:val="en-GB"/>
            </w:rPr>
            <w:t xml:space="preserve">customer </w:t>
          </w:r>
          <w:r w:rsidRPr="00FC27C4">
            <w:rPr>
              <w:lang w:val="en-GB"/>
            </w:rPr>
            <w:t>experience</w:t>
          </w:r>
          <w:r w:rsidR="00673A37" w:rsidRPr="00FC27C4">
            <w:rPr>
              <w:lang w:val="en-GB"/>
            </w:rPr>
            <w:t xml:space="preserve"> to improve </w:t>
          </w:r>
          <w:r w:rsidR="000E3A6E" w:rsidRPr="00FC27C4">
            <w:rPr>
              <w:lang w:val="en-GB"/>
            </w:rPr>
            <w:t xml:space="preserve">booking </w:t>
          </w:r>
          <w:r w:rsidR="00673A37" w:rsidRPr="00FC27C4">
            <w:rPr>
              <w:lang w:val="en-GB"/>
            </w:rPr>
            <w:t>conversion</w:t>
          </w:r>
          <w:r w:rsidR="000E3A6E" w:rsidRPr="00FC27C4">
            <w:rPr>
              <w:lang w:val="en-GB"/>
            </w:rPr>
            <w:t>s</w:t>
          </w:r>
          <w:r w:rsidRPr="00FC27C4">
            <w:rPr>
              <w:lang w:val="en-GB"/>
            </w:rPr>
            <w:t>.</w:t>
          </w:r>
        </w:p>
        <w:p w14:paraId="52E24A72" w14:textId="77777777" w:rsidR="00257B03" w:rsidRPr="00FC27C4" w:rsidRDefault="00257B03" w:rsidP="00FC27C4">
          <w:pPr>
            <w:rPr>
              <w:lang w:val="en-GB"/>
            </w:rPr>
          </w:pPr>
        </w:p>
        <w:p w14:paraId="37D9D501" w14:textId="4741B5C8" w:rsidR="00D474D4" w:rsidRPr="00D474D4" w:rsidRDefault="00D474D4" w:rsidP="00E72969">
          <w:pPr>
            <w:pStyle w:val="ListParagraph"/>
          </w:pPr>
          <w:r>
            <w:t>Migrated 100% of the legacy travel-guide pages onto the Spring MVC platform.</w:t>
          </w:r>
        </w:p>
        <w:p w14:paraId="0FCC4151" w14:textId="371A5413" w:rsidR="00D474D4" w:rsidRDefault="005F5795" w:rsidP="00E72969">
          <w:pPr>
            <w:pStyle w:val="ListParagraph"/>
            <w:rPr>
              <w:lang w:val="en-GB"/>
            </w:rPr>
          </w:pPr>
          <w:r>
            <w:rPr>
              <w:lang w:val="en-GB"/>
            </w:rPr>
            <w:t xml:space="preserve">Delivered </w:t>
          </w:r>
          <w:r w:rsidR="006455AA" w:rsidRPr="004D0BF8">
            <w:rPr>
              <w:lang w:val="en-GB"/>
            </w:rPr>
            <w:t xml:space="preserve">server-side render caching </w:t>
          </w:r>
          <w:r w:rsidR="00D474D4">
            <w:rPr>
              <w:lang w:val="en-GB"/>
            </w:rPr>
            <w:t>to</w:t>
          </w:r>
          <w:r w:rsidR="006455AA" w:rsidRPr="004D0BF8">
            <w:rPr>
              <w:lang w:val="en-GB"/>
            </w:rPr>
            <w:t xml:space="preserve"> </w:t>
          </w:r>
          <w:r w:rsidR="000E3A6E">
            <w:rPr>
              <w:lang w:val="en-GB"/>
            </w:rPr>
            <w:t>improve page</w:t>
          </w:r>
          <w:r w:rsidR="006455AA" w:rsidRPr="004D0BF8">
            <w:rPr>
              <w:lang w:val="en-GB"/>
            </w:rPr>
            <w:t xml:space="preserve"> performance</w:t>
          </w:r>
          <w:r w:rsidR="000E3A6E">
            <w:rPr>
              <w:lang w:val="en-GB"/>
            </w:rPr>
            <w:t>/latency.</w:t>
          </w:r>
          <w:r w:rsidR="006455AA" w:rsidRPr="004D0BF8">
            <w:rPr>
              <w:lang w:val="en-GB"/>
            </w:rPr>
            <w:t xml:space="preserve"> </w:t>
          </w:r>
          <w:r>
            <w:rPr>
              <w:lang w:val="en-GB"/>
            </w:rPr>
            <w:t>(independent initiative)</w:t>
          </w:r>
          <w:r w:rsidR="006455AA" w:rsidRPr="004D0BF8">
            <w:rPr>
              <w:lang w:val="en-GB"/>
            </w:rPr>
            <w:t>.</w:t>
          </w:r>
        </w:p>
        <w:p w14:paraId="6B3AEBD1" w14:textId="131AEE06" w:rsidR="00D474D4" w:rsidRPr="00D474D4" w:rsidRDefault="000E3A6E" w:rsidP="00E72969">
          <w:pPr>
            <w:pStyle w:val="ListParagraph"/>
            <w:rPr>
              <w:lang w:val="en-GB"/>
            </w:rPr>
          </w:pPr>
          <w:r>
            <w:t xml:space="preserve">Championed the </w:t>
          </w:r>
          <w:r w:rsidR="00D474D4">
            <w:t>adoption of Domain-Driven Design principles.</w:t>
          </w:r>
        </w:p>
        <w:p w14:paraId="222E8292" w14:textId="77777777" w:rsidR="00D474D4" w:rsidRPr="006455AA" w:rsidRDefault="00D474D4" w:rsidP="00E72969">
          <w:pPr>
            <w:pStyle w:val="ListParagraph"/>
          </w:pPr>
          <w:r>
            <w:rPr>
              <w:lang w:val="en-GB"/>
            </w:rPr>
            <w:t xml:space="preserve">Involved </w:t>
          </w:r>
          <w:r w:rsidRPr="006455AA">
            <w:rPr>
              <w:lang w:val="en-GB"/>
            </w:rPr>
            <w:t xml:space="preserve">with </w:t>
          </w:r>
          <w:r>
            <w:rPr>
              <w:lang w:val="en-GB"/>
            </w:rPr>
            <w:t>deploying</w:t>
          </w:r>
          <w:r w:rsidRPr="006455AA">
            <w:rPr>
              <w:lang w:val="en-GB"/>
            </w:rPr>
            <w:t xml:space="preserve"> trunk-based development </w:t>
          </w:r>
          <w:r>
            <w:rPr>
              <w:lang w:val="en-GB"/>
            </w:rPr>
            <w:t xml:space="preserve">and building the </w:t>
          </w:r>
          <w:r w:rsidRPr="006455AA">
            <w:rPr>
              <w:lang w:val="en-GB"/>
            </w:rPr>
            <w:t xml:space="preserve">CI/CD pipelines. </w:t>
          </w:r>
        </w:p>
        <w:p w14:paraId="77D43CCD" w14:textId="4A156769" w:rsidR="00215645" w:rsidRPr="00E72969" w:rsidRDefault="00D474D4" w:rsidP="00E72969">
          <w:pPr>
            <w:pStyle w:val="ListParagraph"/>
            <w:rPr>
              <w:lang w:val="en-GB"/>
            </w:rPr>
          </w:pPr>
          <w:r>
            <w:t>Engaged</w:t>
          </w:r>
          <w:r w:rsidRPr="00D50E6B">
            <w:t xml:space="preserve"> with</w:t>
          </w:r>
          <w:r w:rsidR="000E3A6E">
            <w:t xml:space="preserve"> </w:t>
          </w:r>
          <w:r w:rsidRPr="00D50E6B">
            <w:t xml:space="preserve">ThoughtWorks for </w:t>
          </w:r>
          <w:r>
            <w:t xml:space="preserve">consultation with adopting agile practices, a modern web platform and a continuous delivery environment within the London engineering organization. </w:t>
          </w:r>
        </w:p>
      </w:sdtContent>
    </w:sdt>
    <w:p w14:paraId="552C1931" w14:textId="19005D29" w:rsidR="003B146D" w:rsidRDefault="003B146D" w:rsidP="00E72969">
      <w:pPr>
        <w:pStyle w:val="Heading3"/>
        <w:rPr>
          <w:rStyle w:val="Emphasis"/>
          <w:b/>
          <w:color w:val="595959" w:themeColor="text1" w:themeTint="A6"/>
        </w:rPr>
      </w:pPr>
    </w:p>
    <w:p w14:paraId="51A929C2" w14:textId="60DBE956" w:rsidR="00C72E22" w:rsidRDefault="00C72E22" w:rsidP="00C72E22">
      <w:pPr>
        <w:pStyle w:val="Heading3"/>
      </w:pPr>
      <w:r>
        <w:t>Additional R</w:t>
      </w:r>
      <w:r w:rsidRPr="00C72E22">
        <w:t>elevant</w:t>
      </w:r>
      <w:r>
        <w:t xml:space="preserve"> Experience </w:t>
      </w:r>
    </w:p>
    <w:p w14:paraId="34F643D7" w14:textId="15EF92E3" w:rsidR="00866CE2" w:rsidRDefault="00C72E22" w:rsidP="00C72E22">
      <w:pPr>
        <w:pStyle w:val="Heading2"/>
      </w:pPr>
      <w:r>
        <w:t>Novell Inc - Development Lead</w:t>
      </w:r>
    </w:p>
    <w:p w14:paraId="4FA3C1D1" w14:textId="5F4F7033" w:rsidR="00C72E22" w:rsidRPr="00C72E22" w:rsidRDefault="00C72E22" w:rsidP="00C72E22">
      <w:pPr>
        <w:rPr>
          <w:lang w:val="en-GB"/>
        </w:rPr>
      </w:pPr>
      <w:r w:rsidRPr="00C72E22">
        <w:rPr>
          <w:lang w:val="en-GB"/>
        </w:rPr>
        <w:t xml:space="preserve">Led the policy-management team of 6 engineers. Delivered the policy-management modules of Novell’s network management product, ZENworks. </w:t>
      </w:r>
    </w:p>
    <w:p w14:paraId="70B2A6A9" w14:textId="77777777" w:rsidR="00C72E22" w:rsidRDefault="00C72E22" w:rsidP="00C72E22">
      <w:pPr>
        <w:pStyle w:val="Heading2"/>
      </w:pPr>
    </w:p>
    <w:p w14:paraId="739BA1AD" w14:textId="22E2C52A" w:rsidR="00C72E22" w:rsidRDefault="00C72E22" w:rsidP="00C72E22">
      <w:pPr>
        <w:pStyle w:val="Heading2"/>
      </w:pPr>
      <w:r>
        <w:t>Cognizant Technology Solutions - Software Architect</w:t>
      </w:r>
    </w:p>
    <w:p w14:paraId="1D696209" w14:textId="37AFF631" w:rsidR="00C72E22" w:rsidRPr="00C72E22" w:rsidRDefault="00C72E22" w:rsidP="00C72E22">
      <w:pPr>
        <w:rPr>
          <w:lang w:val="en-GB"/>
        </w:rPr>
      </w:pPr>
      <w:r>
        <w:t xml:space="preserve">Architect for Cognizant’s </w:t>
      </w:r>
      <w:r w:rsidRPr="00C72E22">
        <w:rPr>
          <w:lang w:val="en-GB"/>
        </w:rPr>
        <w:t xml:space="preserve">'Enterprise Search and Information Retrieval' Centre-of-Excellence practice. Developed enterprise search capabilities and provided domain consultation to support sales and customer engineering teams. </w:t>
      </w:r>
    </w:p>
    <w:p w14:paraId="6B61F87C" w14:textId="2F408039" w:rsidR="00144877" w:rsidRDefault="00144877" w:rsidP="00144877">
      <w:pPr>
        <w:pStyle w:val="Heading1"/>
      </w:pPr>
      <w:r>
        <w:t>Others</w:t>
      </w:r>
    </w:p>
    <w:p w14:paraId="3C8F3CFB" w14:textId="549B7846" w:rsidR="00412E85" w:rsidRPr="00856FB0" w:rsidRDefault="00412E85" w:rsidP="00E72969">
      <w:pPr>
        <w:pStyle w:val="Heading3"/>
      </w:pPr>
      <w:r>
        <w:t>eDUCATI</w:t>
      </w:r>
      <w:r w:rsidR="00856FB0">
        <w:t>ON</w:t>
      </w:r>
      <w:r w:rsidR="00BF4653">
        <w:t>, TRAINING &amp; certification</w:t>
      </w:r>
    </w:p>
    <w:p w14:paraId="6B389BFD" w14:textId="77777777" w:rsidR="00BF4653" w:rsidRDefault="00412E85" w:rsidP="00E72969">
      <w:pPr>
        <w:pStyle w:val="ListParagraph"/>
        <w:rPr>
          <w:lang w:val="en-GB" w:bidi="en-GB"/>
        </w:rPr>
      </w:pPr>
      <w:r>
        <w:rPr>
          <w:lang w:val="en-GB"/>
        </w:rPr>
        <w:t>MSc in Software Systems and Internet Technologies</w:t>
      </w:r>
      <w:r w:rsidR="00856FB0">
        <w:rPr>
          <w:lang w:val="en-GB" w:bidi="en-GB"/>
        </w:rPr>
        <w:t xml:space="preserve">, The University of Sheffield </w:t>
      </w:r>
    </w:p>
    <w:p w14:paraId="44897438" w14:textId="77777777" w:rsidR="00BF4653" w:rsidRPr="00BF4653" w:rsidRDefault="00E459B0" w:rsidP="00E72969">
      <w:pPr>
        <w:pStyle w:val="ListParagraph"/>
        <w:rPr>
          <w:lang w:val="en-GB" w:bidi="en-GB"/>
        </w:rPr>
      </w:pPr>
      <w:r>
        <w:t>Generative Leadership; University of Oxford</w:t>
      </w:r>
      <w:r w:rsidR="009D3FDE">
        <w:t xml:space="preserve">, </w:t>
      </w:r>
      <w:r>
        <w:t>Department of Continuing Education</w:t>
      </w:r>
    </w:p>
    <w:p w14:paraId="0FCE36CA" w14:textId="4320C852" w:rsidR="00856FB0" w:rsidRPr="00C72E22" w:rsidRDefault="00E459B0" w:rsidP="00E72969">
      <w:pPr>
        <w:pStyle w:val="ListParagraph"/>
        <w:rPr>
          <w:lang w:val="en-GB" w:bidi="en-GB"/>
        </w:rPr>
      </w:pPr>
      <w:r>
        <w:t xml:space="preserve">Managing the Company of the Future; </w:t>
      </w:r>
      <w:r w:rsidR="009D3FDE">
        <w:t xml:space="preserve">by the </w:t>
      </w:r>
      <w:r>
        <w:t xml:space="preserve">London </w:t>
      </w:r>
      <w:r w:rsidR="009D3FDE">
        <w:t>Business School on Coursera</w:t>
      </w:r>
    </w:p>
    <w:p w14:paraId="5BB1BA18" w14:textId="42ADBAEE" w:rsidR="00C72E22" w:rsidRPr="00C72E22" w:rsidRDefault="00C72E22" w:rsidP="00C72E22">
      <w:pPr>
        <w:pStyle w:val="ListParagraph"/>
        <w:rPr>
          <w:rFonts w:eastAsiaTheme="majorEastAsia" w:cstheme="majorBidi"/>
          <w:sz w:val="24"/>
          <w:szCs w:val="24"/>
        </w:rPr>
      </w:pPr>
      <w:r>
        <w:t>British National</w:t>
      </w:r>
    </w:p>
    <w:p w14:paraId="5584F04F" w14:textId="77777777" w:rsidR="00144877" w:rsidRDefault="00144877" w:rsidP="00BF4653">
      <w:pPr>
        <w:pStyle w:val="Heading3"/>
      </w:pPr>
    </w:p>
    <w:p w14:paraId="03564BA9" w14:textId="5883DB67" w:rsidR="003A5A59" w:rsidRPr="00E72969" w:rsidRDefault="00BF4653" w:rsidP="00BF4653">
      <w:pPr>
        <w:pStyle w:val="Heading3"/>
      </w:pPr>
      <w:r>
        <w:t xml:space="preserve">personal </w:t>
      </w:r>
      <w:r w:rsidR="003A5A59" w:rsidRPr="00E72969">
        <w:t>inTERESTS</w:t>
      </w:r>
      <w:r>
        <w:t xml:space="preserve"> and </w:t>
      </w:r>
      <w:r w:rsidRPr="00BF4653">
        <w:t>Achievements</w:t>
      </w:r>
    </w:p>
    <w:p w14:paraId="4E1F05ED" w14:textId="77777777" w:rsidR="00BF4653" w:rsidRPr="00BF4653" w:rsidRDefault="003A5A59" w:rsidP="00E72969">
      <w:pPr>
        <w:pStyle w:val="ListParagraph"/>
        <w:rPr>
          <w:rFonts w:eastAsiaTheme="majorEastAsia" w:cstheme="majorBidi"/>
          <w:sz w:val="24"/>
          <w:szCs w:val="24"/>
        </w:rPr>
      </w:pPr>
      <w:r>
        <w:t xml:space="preserve">Epee Fencing, Motorcycles </w:t>
      </w:r>
    </w:p>
    <w:p w14:paraId="66234CD0" w14:textId="77777777" w:rsidR="00BF4653" w:rsidRPr="00BF4653" w:rsidRDefault="003A5A59" w:rsidP="00E72969">
      <w:pPr>
        <w:pStyle w:val="ListParagraph"/>
        <w:rPr>
          <w:rFonts w:eastAsiaTheme="majorEastAsia" w:cstheme="majorBidi"/>
          <w:sz w:val="24"/>
          <w:szCs w:val="24"/>
        </w:rPr>
      </w:pPr>
      <w:r>
        <w:t>Member</w:t>
      </w:r>
      <w:r w:rsidR="00757991">
        <w:t>/volunteer</w:t>
      </w:r>
      <w:r>
        <w:t xml:space="preserve"> of Tech London Advocates </w:t>
      </w:r>
      <w:r w:rsidR="00757991">
        <w:t xml:space="preserve">(TLA)  </w:t>
      </w:r>
    </w:p>
    <w:p w14:paraId="2D8EF0C4" w14:textId="5F438BC9" w:rsidR="00757991" w:rsidRPr="00C72E22" w:rsidRDefault="00757991" w:rsidP="00E72969">
      <w:pPr>
        <w:pStyle w:val="ListParagraph"/>
        <w:rPr>
          <w:rFonts w:eastAsiaTheme="majorEastAsia" w:cstheme="majorBidi"/>
          <w:sz w:val="24"/>
          <w:szCs w:val="24"/>
        </w:rPr>
      </w:pPr>
      <w:r>
        <w:t xml:space="preserve">Mentor/volunteer for Revive </w:t>
      </w:r>
      <w:r w:rsidR="001C39A3">
        <w:t xml:space="preserve">(career platform) </w:t>
      </w:r>
      <w:r>
        <w:t>helping engineers with career development.</w:t>
      </w:r>
    </w:p>
    <w:p w14:paraId="742FB47E" w14:textId="77777777" w:rsidR="00412E85" w:rsidRPr="003A17F6" w:rsidRDefault="00412E85" w:rsidP="00E72969">
      <w:pPr>
        <w:pStyle w:val="ListBullet"/>
        <w:numPr>
          <w:ilvl w:val="0"/>
          <w:numId w:val="0"/>
        </w:numPr>
        <w:rPr>
          <w:lang w:val="en-GB"/>
        </w:rPr>
      </w:pPr>
    </w:p>
    <w:p w14:paraId="006E530C" w14:textId="77777777" w:rsidR="00392CB5" w:rsidRPr="007B15BC" w:rsidRDefault="00392CB5" w:rsidP="00E72969">
      <w:pPr>
        <w:rPr>
          <w:lang w:val="en-GB"/>
        </w:rPr>
      </w:pPr>
    </w:p>
    <w:sectPr w:rsidR="00392CB5" w:rsidRPr="007B15BC" w:rsidSect="007B15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1E36D" w14:textId="77777777" w:rsidR="00AB2AB5" w:rsidRDefault="00AB2AB5" w:rsidP="00E72969">
      <w:r>
        <w:separator/>
      </w:r>
    </w:p>
    <w:p w14:paraId="206E8B77" w14:textId="77777777" w:rsidR="00AB2AB5" w:rsidRDefault="00AB2AB5" w:rsidP="00E72969"/>
  </w:endnote>
  <w:endnote w:type="continuationSeparator" w:id="0">
    <w:p w14:paraId="4821192D" w14:textId="77777777" w:rsidR="00AB2AB5" w:rsidRDefault="00AB2AB5" w:rsidP="00E72969">
      <w:r>
        <w:continuationSeparator/>
      </w:r>
    </w:p>
    <w:p w14:paraId="38CFAB17" w14:textId="77777777" w:rsidR="00AB2AB5" w:rsidRDefault="00AB2AB5" w:rsidP="00E729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A461F" w14:textId="740E8C7B" w:rsidR="001B71D3" w:rsidRDefault="001B71D3" w:rsidP="00E7296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D30493C" wp14:editId="612E3400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5715" b="10160"/>
              <wp:wrapSquare wrapText="bothSides"/>
              <wp:docPr id="9" name="Text Box 9" descr="Classification: Public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736F69" w14:textId="2885DEDF" w:rsidR="001B71D3" w:rsidRPr="001B71D3" w:rsidRDefault="001B71D3" w:rsidP="00E72969">
                          <w:r w:rsidRPr="001B71D3">
                            <w:t>Classification: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30493C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alt="Classification: Public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" filled="f" stroked="f">
              <v:textbox style="mso-fit-shape-to-text:t" inset="15pt,0,0,0">
                <w:txbxContent>
                  <w:p w14:paraId="35736F69" w14:textId="2885DEDF" w:rsidR="001B71D3" w:rsidRPr="001B71D3" w:rsidRDefault="001B71D3" w:rsidP="00E72969">
                    <w:r w:rsidRPr="001B71D3">
                      <w:t>Classification: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14:paraId="2B70E621" w14:textId="77777777" w:rsidR="00E03F42" w:rsidRDefault="00E03F42" w:rsidP="00E7296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68B87" w14:textId="1175BC34" w:rsidR="005A4A49" w:rsidRDefault="001B71D3" w:rsidP="00E7296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CC1E38A" wp14:editId="6925230C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5715" b="10160"/>
              <wp:wrapSquare wrapText="bothSides"/>
              <wp:docPr id="10" name="Text Box 10" descr="Classification: Public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B8A34E" w14:textId="3D5DD734" w:rsidR="001B71D3" w:rsidRPr="001B71D3" w:rsidRDefault="001B71D3" w:rsidP="00E72969">
                          <w:r w:rsidRPr="001B71D3">
                            <w:t>Classification: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C1E38A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alt="Classification: Public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" filled="f" stroked="f">
              <v:textbox style="mso-fit-shape-to-text:t" inset="15pt,0,0,0">
                <w:txbxContent>
                  <w:p w14:paraId="63B8A34E" w14:textId="3D5DD734" w:rsidR="001B71D3" w:rsidRPr="001B71D3" w:rsidRDefault="001B71D3" w:rsidP="00E72969">
                    <w:r w:rsidRPr="001B71D3">
                      <w:t>Classification: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sdt>
      <w:sdtPr>
        <w:id w:val="34675025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A4A49">
          <w:rPr>
            <w:lang w:val="en-GB" w:bidi="en-GB"/>
          </w:rPr>
          <w:fldChar w:fldCharType="begin"/>
        </w:r>
        <w:r w:rsidR="005A4A49">
          <w:rPr>
            <w:lang w:val="en-GB" w:bidi="en-GB"/>
          </w:rPr>
          <w:instrText xml:space="preserve"> PAGE   \* MERGEFORMAT </w:instrText>
        </w:r>
        <w:r w:rsidR="005A4A49">
          <w:rPr>
            <w:lang w:val="en-GB" w:bidi="en-GB"/>
          </w:rPr>
          <w:fldChar w:fldCharType="separate"/>
        </w:r>
        <w:r w:rsidR="007B15BC">
          <w:rPr>
            <w:noProof/>
            <w:lang w:val="en-GB" w:bidi="en-GB"/>
          </w:rPr>
          <w:t>2</w:t>
        </w:r>
        <w:r w:rsidR="005A4A49">
          <w:rPr>
            <w:noProof/>
            <w:lang w:val="en-GB" w:bidi="en-GB"/>
          </w:rPr>
          <w:fldChar w:fldCharType="end"/>
        </w:r>
      </w:sdtContent>
    </w:sdt>
  </w:p>
  <w:p w14:paraId="4E4640E8" w14:textId="77777777" w:rsidR="00E03F42" w:rsidRDefault="00E03F42" w:rsidP="00E7296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54154" w14:textId="69967A9F" w:rsidR="001B71D3" w:rsidRDefault="001B71D3" w:rsidP="00E7296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CEB1C13" wp14:editId="269E1F2A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5715" b="10160"/>
              <wp:wrapSquare wrapText="bothSides"/>
              <wp:docPr id="7" name="Text Box 7" descr="Classification: Public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A996BC" w14:textId="00088185" w:rsidR="001B71D3" w:rsidRPr="001B71D3" w:rsidRDefault="001B71D3" w:rsidP="00E72969">
                          <w:r w:rsidRPr="001B71D3">
                            <w:t>Classification: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EB1C13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alt="Classification: Public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" filled="f" stroked="f">
              <v:textbox style="mso-fit-shape-to-text:t" inset="15pt,0,0,0">
                <w:txbxContent>
                  <w:p w14:paraId="37A996BC" w14:textId="00088185" w:rsidR="001B71D3" w:rsidRPr="001B71D3" w:rsidRDefault="001B71D3" w:rsidP="00E72969">
                    <w:r w:rsidRPr="001B71D3">
                      <w:t>Classification: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E0141" w14:textId="77777777" w:rsidR="00AB2AB5" w:rsidRDefault="00AB2AB5" w:rsidP="00E72969">
      <w:r>
        <w:separator/>
      </w:r>
    </w:p>
    <w:p w14:paraId="15B2E6D1" w14:textId="77777777" w:rsidR="00AB2AB5" w:rsidRDefault="00AB2AB5" w:rsidP="00E72969"/>
  </w:footnote>
  <w:footnote w:type="continuationSeparator" w:id="0">
    <w:p w14:paraId="3E4CD7DA" w14:textId="77777777" w:rsidR="00AB2AB5" w:rsidRDefault="00AB2AB5" w:rsidP="00E72969">
      <w:r>
        <w:continuationSeparator/>
      </w:r>
    </w:p>
    <w:p w14:paraId="25019CF7" w14:textId="77777777" w:rsidR="00AB2AB5" w:rsidRDefault="00AB2AB5" w:rsidP="00E7296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FE659" w14:textId="77777777" w:rsidR="001B71D3" w:rsidRDefault="001B71D3" w:rsidP="00E72969">
    <w:pPr>
      <w:pStyle w:val="Header"/>
    </w:pPr>
  </w:p>
  <w:p w14:paraId="129AFB04" w14:textId="77777777" w:rsidR="00E03F42" w:rsidRDefault="00E03F42" w:rsidP="00E7296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09516" w14:textId="77777777" w:rsidR="001B71D3" w:rsidRDefault="001B71D3" w:rsidP="00E72969">
    <w:pPr>
      <w:pStyle w:val="Header"/>
    </w:pPr>
  </w:p>
  <w:p w14:paraId="7A276800" w14:textId="77777777" w:rsidR="00E03F42" w:rsidRDefault="00E03F42" w:rsidP="00E7296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B01D7" w14:textId="77777777" w:rsidR="001B71D3" w:rsidRDefault="001B71D3" w:rsidP="00E729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405BB1"/>
    <w:multiLevelType w:val="hybridMultilevel"/>
    <w:tmpl w:val="C770B8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96B7733"/>
    <w:multiLevelType w:val="hybridMultilevel"/>
    <w:tmpl w:val="CD8E5236"/>
    <w:lvl w:ilvl="0" w:tplc="2E840E60">
      <w:start w:val="33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220791"/>
    <w:multiLevelType w:val="hybridMultilevel"/>
    <w:tmpl w:val="BB8428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AB0D9C"/>
    <w:multiLevelType w:val="hybridMultilevel"/>
    <w:tmpl w:val="AC12BF5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1C554D8"/>
    <w:multiLevelType w:val="multilevel"/>
    <w:tmpl w:val="59769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EF3630"/>
    <w:multiLevelType w:val="hybridMultilevel"/>
    <w:tmpl w:val="707CB260"/>
    <w:lvl w:ilvl="0" w:tplc="E3CCCBB6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8A4E02"/>
    <w:multiLevelType w:val="hybridMultilevel"/>
    <w:tmpl w:val="BE14A5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5A59D9"/>
    <w:multiLevelType w:val="hybridMultilevel"/>
    <w:tmpl w:val="9578B2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D2005A0"/>
    <w:multiLevelType w:val="hybridMultilevel"/>
    <w:tmpl w:val="D5FCA98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D02B3E"/>
    <w:multiLevelType w:val="hybridMultilevel"/>
    <w:tmpl w:val="68CE453E"/>
    <w:lvl w:ilvl="0" w:tplc="0CB2656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656DD7"/>
    <w:multiLevelType w:val="hybridMultilevel"/>
    <w:tmpl w:val="4FCE25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C4F06A1"/>
    <w:multiLevelType w:val="hybridMultilevel"/>
    <w:tmpl w:val="93C43EB0"/>
    <w:lvl w:ilvl="0" w:tplc="E3CCCBB6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4E2A2B"/>
    <w:multiLevelType w:val="hybridMultilevel"/>
    <w:tmpl w:val="D7A2FE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64F2313"/>
    <w:multiLevelType w:val="hybridMultilevel"/>
    <w:tmpl w:val="9732F0B6"/>
    <w:lvl w:ilvl="0" w:tplc="0CB2656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4" w15:restartNumberingAfterBreak="0">
    <w:nsid w:val="39EB2282"/>
    <w:multiLevelType w:val="hybridMultilevel"/>
    <w:tmpl w:val="4970BDAC"/>
    <w:lvl w:ilvl="0" w:tplc="929A8DE8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3B8B0493"/>
    <w:multiLevelType w:val="hybridMultilevel"/>
    <w:tmpl w:val="55D8C27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C455D1F"/>
    <w:multiLevelType w:val="multilevel"/>
    <w:tmpl w:val="87461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4509A0"/>
    <w:multiLevelType w:val="hybridMultilevel"/>
    <w:tmpl w:val="D12C1BC8"/>
    <w:lvl w:ilvl="0" w:tplc="0CB2656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670FEB"/>
    <w:multiLevelType w:val="hybridMultilevel"/>
    <w:tmpl w:val="977CEB3E"/>
    <w:lvl w:ilvl="0" w:tplc="E3CCCBB6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A644F1"/>
    <w:multiLevelType w:val="hybridMultilevel"/>
    <w:tmpl w:val="384AC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3B8274B"/>
    <w:multiLevelType w:val="hybridMultilevel"/>
    <w:tmpl w:val="5644DAF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C077AF2"/>
    <w:multiLevelType w:val="hybridMultilevel"/>
    <w:tmpl w:val="14B83D9C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E317D53"/>
    <w:multiLevelType w:val="hybridMultilevel"/>
    <w:tmpl w:val="417EE9B4"/>
    <w:lvl w:ilvl="0" w:tplc="E3CCCBB6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625E87"/>
    <w:multiLevelType w:val="multilevel"/>
    <w:tmpl w:val="4D065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400C4D"/>
    <w:multiLevelType w:val="hybridMultilevel"/>
    <w:tmpl w:val="54EEB5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0B6779"/>
    <w:multiLevelType w:val="hybridMultilevel"/>
    <w:tmpl w:val="AEC67526"/>
    <w:lvl w:ilvl="0" w:tplc="E3CCCBB6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1A7568"/>
    <w:multiLevelType w:val="hybridMultilevel"/>
    <w:tmpl w:val="B8C297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B36F44"/>
    <w:multiLevelType w:val="hybridMultilevel"/>
    <w:tmpl w:val="86E80A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B50529"/>
    <w:multiLevelType w:val="hybridMultilevel"/>
    <w:tmpl w:val="4EA21F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9B1972"/>
    <w:multiLevelType w:val="hybridMultilevel"/>
    <w:tmpl w:val="D0BC57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D64AAD"/>
    <w:multiLevelType w:val="multilevel"/>
    <w:tmpl w:val="3CF60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D6679E"/>
    <w:multiLevelType w:val="hybridMultilevel"/>
    <w:tmpl w:val="D5A008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A83C48"/>
    <w:multiLevelType w:val="hybridMultilevel"/>
    <w:tmpl w:val="8B0CF0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C36A29"/>
    <w:multiLevelType w:val="hybridMultilevel"/>
    <w:tmpl w:val="EEBE71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7"/>
  </w:num>
  <w:num w:numId="3">
    <w:abstractNumId w:val="6"/>
  </w:num>
  <w:num w:numId="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25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0"/>
  </w:num>
  <w:num w:numId="15">
    <w:abstractNumId w:val="22"/>
  </w:num>
  <w:num w:numId="16">
    <w:abstractNumId w:val="18"/>
  </w:num>
  <w:num w:numId="17">
    <w:abstractNumId w:val="32"/>
  </w:num>
  <w:num w:numId="18">
    <w:abstractNumId w:val="43"/>
  </w:num>
  <w:num w:numId="19">
    <w:abstractNumId w:val="36"/>
  </w:num>
  <w:num w:numId="20">
    <w:abstractNumId w:val="29"/>
  </w:num>
  <w:num w:numId="21">
    <w:abstractNumId w:val="37"/>
  </w:num>
  <w:num w:numId="22">
    <w:abstractNumId w:val="21"/>
  </w:num>
  <w:num w:numId="23">
    <w:abstractNumId w:val="17"/>
  </w:num>
  <w:num w:numId="24">
    <w:abstractNumId w:val="14"/>
  </w:num>
  <w:num w:numId="25">
    <w:abstractNumId w:val="33"/>
  </w:num>
  <w:num w:numId="26">
    <w:abstractNumId w:val="16"/>
  </w:num>
  <w:num w:numId="27">
    <w:abstractNumId w:val="28"/>
  </w:num>
  <w:num w:numId="28">
    <w:abstractNumId w:val="34"/>
  </w:num>
  <w:num w:numId="29">
    <w:abstractNumId w:val="41"/>
  </w:num>
  <w:num w:numId="30">
    <w:abstractNumId w:val="20"/>
  </w:num>
  <w:num w:numId="31">
    <w:abstractNumId w:val="11"/>
  </w:num>
  <w:num w:numId="32">
    <w:abstractNumId w:val="27"/>
  </w:num>
  <w:num w:numId="33">
    <w:abstractNumId w:val="35"/>
  </w:num>
  <w:num w:numId="34">
    <w:abstractNumId w:val="40"/>
  </w:num>
  <w:num w:numId="35">
    <w:abstractNumId w:val="38"/>
  </w:num>
  <w:num w:numId="36">
    <w:abstractNumId w:val="15"/>
  </w:num>
  <w:num w:numId="37">
    <w:abstractNumId w:val="42"/>
  </w:num>
  <w:num w:numId="38">
    <w:abstractNumId w:val="39"/>
  </w:num>
  <w:num w:numId="39">
    <w:abstractNumId w:val="44"/>
  </w:num>
  <w:num w:numId="40">
    <w:abstractNumId w:val="9"/>
  </w:num>
  <w:num w:numId="41">
    <w:abstractNumId w:val="24"/>
  </w:num>
  <w:num w:numId="42">
    <w:abstractNumId w:val="30"/>
  </w:num>
  <w:num w:numId="43">
    <w:abstractNumId w:val="26"/>
  </w:num>
  <w:num w:numId="44">
    <w:abstractNumId w:val="19"/>
  </w:num>
  <w:num w:numId="45">
    <w:abstractNumId w:val="31"/>
  </w:num>
  <w:num w:numId="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0A5"/>
    <w:rsid w:val="0000633B"/>
    <w:rsid w:val="00023F45"/>
    <w:rsid w:val="00025E77"/>
    <w:rsid w:val="00027312"/>
    <w:rsid w:val="00061FC3"/>
    <w:rsid w:val="000627D6"/>
    <w:rsid w:val="00063106"/>
    <w:rsid w:val="000645F2"/>
    <w:rsid w:val="00065A6F"/>
    <w:rsid w:val="00082D8A"/>
    <w:rsid w:val="00082F03"/>
    <w:rsid w:val="000835A0"/>
    <w:rsid w:val="00091BCF"/>
    <w:rsid w:val="00092CD4"/>
    <w:rsid w:val="000934A2"/>
    <w:rsid w:val="000A247A"/>
    <w:rsid w:val="000B5E4C"/>
    <w:rsid w:val="000E3A6E"/>
    <w:rsid w:val="000E6558"/>
    <w:rsid w:val="000F5031"/>
    <w:rsid w:val="001224A2"/>
    <w:rsid w:val="00144877"/>
    <w:rsid w:val="001714A5"/>
    <w:rsid w:val="00175650"/>
    <w:rsid w:val="00191A1B"/>
    <w:rsid w:val="00192916"/>
    <w:rsid w:val="001B0955"/>
    <w:rsid w:val="001B71D3"/>
    <w:rsid w:val="001C39A3"/>
    <w:rsid w:val="001C489F"/>
    <w:rsid w:val="001D2339"/>
    <w:rsid w:val="001E6C32"/>
    <w:rsid w:val="001F372C"/>
    <w:rsid w:val="00215645"/>
    <w:rsid w:val="00227784"/>
    <w:rsid w:val="0023705D"/>
    <w:rsid w:val="00250A31"/>
    <w:rsid w:val="00251C13"/>
    <w:rsid w:val="00257B03"/>
    <w:rsid w:val="00281F7E"/>
    <w:rsid w:val="002922D0"/>
    <w:rsid w:val="002B7C66"/>
    <w:rsid w:val="002E03D5"/>
    <w:rsid w:val="00305B7A"/>
    <w:rsid w:val="00321B21"/>
    <w:rsid w:val="00325922"/>
    <w:rsid w:val="00340B03"/>
    <w:rsid w:val="00380AE7"/>
    <w:rsid w:val="00383915"/>
    <w:rsid w:val="00392CB5"/>
    <w:rsid w:val="003A17F6"/>
    <w:rsid w:val="003A5A59"/>
    <w:rsid w:val="003A6943"/>
    <w:rsid w:val="003B0BBC"/>
    <w:rsid w:val="003B146D"/>
    <w:rsid w:val="003C13C3"/>
    <w:rsid w:val="003D64AA"/>
    <w:rsid w:val="00405B22"/>
    <w:rsid w:val="00410BA2"/>
    <w:rsid w:val="00412E85"/>
    <w:rsid w:val="00416266"/>
    <w:rsid w:val="00434074"/>
    <w:rsid w:val="00460092"/>
    <w:rsid w:val="00463C3B"/>
    <w:rsid w:val="00477A9C"/>
    <w:rsid w:val="0049274E"/>
    <w:rsid w:val="004937AE"/>
    <w:rsid w:val="004940C1"/>
    <w:rsid w:val="004A0A9E"/>
    <w:rsid w:val="004A7395"/>
    <w:rsid w:val="004B093E"/>
    <w:rsid w:val="004B3619"/>
    <w:rsid w:val="004C35B6"/>
    <w:rsid w:val="004D0BF8"/>
    <w:rsid w:val="004E2970"/>
    <w:rsid w:val="004F43F3"/>
    <w:rsid w:val="005026DD"/>
    <w:rsid w:val="00513EFC"/>
    <w:rsid w:val="0052113B"/>
    <w:rsid w:val="00522C81"/>
    <w:rsid w:val="00525BCC"/>
    <w:rsid w:val="005323D6"/>
    <w:rsid w:val="00536C25"/>
    <w:rsid w:val="0054562C"/>
    <w:rsid w:val="00564951"/>
    <w:rsid w:val="00573BF9"/>
    <w:rsid w:val="00577A1C"/>
    <w:rsid w:val="005A4A49"/>
    <w:rsid w:val="005B1D68"/>
    <w:rsid w:val="005D33C6"/>
    <w:rsid w:val="005D5BE5"/>
    <w:rsid w:val="005F2875"/>
    <w:rsid w:val="005F5795"/>
    <w:rsid w:val="00611B37"/>
    <w:rsid w:val="00620955"/>
    <w:rsid w:val="00622E43"/>
    <w:rsid w:val="00623EB6"/>
    <w:rsid w:val="00624249"/>
    <w:rsid w:val="006252B4"/>
    <w:rsid w:val="006336B9"/>
    <w:rsid w:val="0064280D"/>
    <w:rsid w:val="006455AA"/>
    <w:rsid w:val="00646BA2"/>
    <w:rsid w:val="0065408F"/>
    <w:rsid w:val="006554AD"/>
    <w:rsid w:val="00667A0B"/>
    <w:rsid w:val="00673A37"/>
    <w:rsid w:val="00675EA0"/>
    <w:rsid w:val="006A1207"/>
    <w:rsid w:val="006A54CF"/>
    <w:rsid w:val="006B1703"/>
    <w:rsid w:val="006C08A0"/>
    <w:rsid w:val="006C47D8"/>
    <w:rsid w:val="006C563B"/>
    <w:rsid w:val="006D2D08"/>
    <w:rsid w:val="006F26A2"/>
    <w:rsid w:val="0070237E"/>
    <w:rsid w:val="00725803"/>
    <w:rsid w:val="00725CB5"/>
    <w:rsid w:val="007307A3"/>
    <w:rsid w:val="0073645C"/>
    <w:rsid w:val="0074024A"/>
    <w:rsid w:val="0075124B"/>
    <w:rsid w:val="00752315"/>
    <w:rsid w:val="00757991"/>
    <w:rsid w:val="007607BE"/>
    <w:rsid w:val="00775C0E"/>
    <w:rsid w:val="00776CBF"/>
    <w:rsid w:val="007A4392"/>
    <w:rsid w:val="007B15BC"/>
    <w:rsid w:val="007C0ADF"/>
    <w:rsid w:val="007D0C56"/>
    <w:rsid w:val="007D5391"/>
    <w:rsid w:val="007E1912"/>
    <w:rsid w:val="00813491"/>
    <w:rsid w:val="00816090"/>
    <w:rsid w:val="00822B58"/>
    <w:rsid w:val="0082300C"/>
    <w:rsid w:val="008300A5"/>
    <w:rsid w:val="00847D7A"/>
    <w:rsid w:val="00856FB0"/>
    <w:rsid w:val="00857E6B"/>
    <w:rsid w:val="00863405"/>
    <w:rsid w:val="00866CE2"/>
    <w:rsid w:val="008754F7"/>
    <w:rsid w:val="008968C4"/>
    <w:rsid w:val="008B38DD"/>
    <w:rsid w:val="008D3F6E"/>
    <w:rsid w:val="008D7C1C"/>
    <w:rsid w:val="008E2195"/>
    <w:rsid w:val="008E4B29"/>
    <w:rsid w:val="0090342D"/>
    <w:rsid w:val="00917EDE"/>
    <w:rsid w:val="0092291B"/>
    <w:rsid w:val="00932D92"/>
    <w:rsid w:val="009358C1"/>
    <w:rsid w:val="009360D0"/>
    <w:rsid w:val="00944F1D"/>
    <w:rsid w:val="0094740C"/>
    <w:rsid w:val="0095272C"/>
    <w:rsid w:val="009555D6"/>
    <w:rsid w:val="00961342"/>
    <w:rsid w:val="00972024"/>
    <w:rsid w:val="00992C21"/>
    <w:rsid w:val="0099527F"/>
    <w:rsid w:val="009C4359"/>
    <w:rsid w:val="009D3FDE"/>
    <w:rsid w:val="009D45E2"/>
    <w:rsid w:val="009D65EA"/>
    <w:rsid w:val="009F04D2"/>
    <w:rsid w:val="009F2BA7"/>
    <w:rsid w:val="009F48AD"/>
    <w:rsid w:val="009F6DA0"/>
    <w:rsid w:val="00A01182"/>
    <w:rsid w:val="00A02811"/>
    <w:rsid w:val="00A21586"/>
    <w:rsid w:val="00A22EEB"/>
    <w:rsid w:val="00A23383"/>
    <w:rsid w:val="00A274C4"/>
    <w:rsid w:val="00A5568D"/>
    <w:rsid w:val="00A753C6"/>
    <w:rsid w:val="00A86413"/>
    <w:rsid w:val="00A87061"/>
    <w:rsid w:val="00A901A3"/>
    <w:rsid w:val="00AB2AB5"/>
    <w:rsid w:val="00AD13CB"/>
    <w:rsid w:val="00AD3FD8"/>
    <w:rsid w:val="00B370A8"/>
    <w:rsid w:val="00B924EC"/>
    <w:rsid w:val="00BA57AA"/>
    <w:rsid w:val="00BC7376"/>
    <w:rsid w:val="00BD2F87"/>
    <w:rsid w:val="00BD669A"/>
    <w:rsid w:val="00BF4653"/>
    <w:rsid w:val="00C05D97"/>
    <w:rsid w:val="00C05F23"/>
    <w:rsid w:val="00C06D3B"/>
    <w:rsid w:val="00C13EA9"/>
    <w:rsid w:val="00C13F2B"/>
    <w:rsid w:val="00C17A23"/>
    <w:rsid w:val="00C20CB0"/>
    <w:rsid w:val="00C322D1"/>
    <w:rsid w:val="00C43D65"/>
    <w:rsid w:val="00C464C2"/>
    <w:rsid w:val="00C72E22"/>
    <w:rsid w:val="00C754CB"/>
    <w:rsid w:val="00C84833"/>
    <w:rsid w:val="00C9044F"/>
    <w:rsid w:val="00CB085E"/>
    <w:rsid w:val="00CB08B2"/>
    <w:rsid w:val="00CD1459"/>
    <w:rsid w:val="00CD292A"/>
    <w:rsid w:val="00CD5172"/>
    <w:rsid w:val="00D011DB"/>
    <w:rsid w:val="00D0309A"/>
    <w:rsid w:val="00D2420D"/>
    <w:rsid w:val="00D30382"/>
    <w:rsid w:val="00D413F9"/>
    <w:rsid w:val="00D44E50"/>
    <w:rsid w:val="00D45551"/>
    <w:rsid w:val="00D474D4"/>
    <w:rsid w:val="00D57E38"/>
    <w:rsid w:val="00D62FF5"/>
    <w:rsid w:val="00D73453"/>
    <w:rsid w:val="00D778E9"/>
    <w:rsid w:val="00D77BD3"/>
    <w:rsid w:val="00D90060"/>
    <w:rsid w:val="00D92B95"/>
    <w:rsid w:val="00DA09AF"/>
    <w:rsid w:val="00DB1A25"/>
    <w:rsid w:val="00DD47F8"/>
    <w:rsid w:val="00DF5945"/>
    <w:rsid w:val="00E03F42"/>
    <w:rsid w:val="00E03F71"/>
    <w:rsid w:val="00E154B5"/>
    <w:rsid w:val="00E20265"/>
    <w:rsid w:val="00E232F0"/>
    <w:rsid w:val="00E25085"/>
    <w:rsid w:val="00E35D45"/>
    <w:rsid w:val="00E459B0"/>
    <w:rsid w:val="00E52791"/>
    <w:rsid w:val="00E56EC6"/>
    <w:rsid w:val="00E64C70"/>
    <w:rsid w:val="00E66086"/>
    <w:rsid w:val="00E72969"/>
    <w:rsid w:val="00E77A4C"/>
    <w:rsid w:val="00E807B6"/>
    <w:rsid w:val="00E80B11"/>
    <w:rsid w:val="00E83195"/>
    <w:rsid w:val="00ED354E"/>
    <w:rsid w:val="00EE1BD7"/>
    <w:rsid w:val="00EF6EF4"/>
    <w:rsid w:val="00F00A4F"/>
    <w:rsid w:val="00F017C8"/>
    <w:rsid w:val="00F02870"/>
    <w:rsid w:val="00F33CD8"/>
    <w:rsid w:val="00F408E7"/>
    <w:rsid w:val="00F4226B"/>
    <w:rsid w:val="00F5132A"/>
    <w:rsid w:val="00F53296"/>
    <w:rsid w:val="00F56BD9"/>
    <w:rsid w:val="00F63CDE"/>
    <w:rsid w:val="00F73021"/>
    <w:rsid w:val="00F75BEA"/>
    <w:rsid w:val="00F765FF"/>
    <w:rsid w:val="00F83953"/>
    <w:rsid w:val="00F9785B"/>
    <w:rsid w:val="00FB0DA5"/>
    <w:rsid w:val="00FB30C2"/>
    <w:rsid w:val="00FB6A3E"/>
    <w:rsid w:val="00FC27C4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212AE7"/>
  <w15:chartTrackingRefBased/>
  <w15:docId w15:val="{9E0830A6-9FE1-A947-95C5-7BD7CAEFD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969"/>
    <w:pPr>
      <w:spacing w:after="0"/>
    </w:pPr>
    <w:rPr>
      <w:rFonts w:ascii="Century Gothic" w:hAnsi="Century Gothic"/>
      <w:sz w:val="20"/>
    </w:rPr>
  </w:style>
  <w:style w:type="paragraph" w:styleId="Heading1">
    <w:name w:val="heading 1"/>
    <w:basedOn w:val="Normal"/>
    <w:link w:val="Heading1Char"/>
    <w:uiPriority w:val="9"/>
    <w:qFormat/>
    <w:rsid w:val="00E64C70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eastAsiaTheme="majorEastAsia" w:cstheme="majorBidi"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E72969"/>
    <w:pPr>
      <w:keepNext/>
      <w:keepLines/>
      <w:spacing w:before="120" w:after="40"/>
      <w:contextualSpacing/>
      <w:outlineLvl w:val="1"/>
    </w:pPr>
    <w:rPr>
      <w:rFonts w:eastAsiaTheme="majorEastAsia" w:cstheme="majorBidi"/>
      <w:b/>
      <w:color w:val="000000" w:themeColor="text1"/>
      <w:sz w:val="2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E72969"/>
    <w:pPr>
      <w:keepNext/>
      <w:keepLines/>
      <w:spacing w:before="120"/>
      <w:contextualSpacing/>
      <w:outlineLvl w:val="2"/>
    </w:pPr>
    <w:rPr>
      <w:rFonts w:eastAsiaTheme="majorEastAsia" w:cstheme="majorBidi"/>
      <w:b/>
      <w:caps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6086"/>
    <w:pPr>
      <w:keepNext/>
      <w:keepLines/>
      <w:spacing w:before="40"/>
      <w:outlineLvl w:val="3"/>
    </w:pPr>
    <w:rPr>
      <w:rFonts w:eastAsiaTheme="majorEastAsia" w:cstheme="majorBidi"/>
      <w:i/>
      <w:iCs/>
      <w:color w:val="005E80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D1459"/>
    <w:pPr>
      <w:outlineLvl w:val="4"/>
    </w:pPr>
    <w:rPr>
      <w:i/>
      <w:iCs/>
      <w:sz w:val="16"/>
      <w:szCs w:val="16"/>
      <w:lang w:val="en-GB" w:eastAsia="en-GB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C47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Heading2"/>
    <w:next w:val="Normal"/>
    <w:link w:val="Heading7Char"/>
    <w:uiPriority w:val="9"/>
    <w:unhideWhenUsed/>
    <w:qFormat/>
    <w:rsid w:val="00E72969"/>
    <w:pPr>
      <w:jc w:val="center"/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72969"/>
    <w:pPr>
      <w:spacing w:before="12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E64C70"/>
    <w:rPr>
      <w:rFonts w:ascii="Century Gothic" w:eastAsiaTheme="majorEastAsia" w:hAnsi="Century Gothic" w:cstheme="majorBidi"/>
      <w:color w:val="262626" w:themeColor="text1" w:themeTint="D9"/>
      <w:sz w:val="28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72969"/>
    <w:rPr>
      <w:rFonts w:ascii="Century Gothic" w:eastAsiaTheme="majorEastAsia" w:hAnsi="Century Gothic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2969"/>
    <w:rPr>
      <w:rFonts w:ascii="Century Gothic" w:eastAsiaTheme="majorEastAsia" w:hAnsi="Century Gothic" w:cstheme="majorBidi"/>
      <w:b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416266"/>
    <w:pPr>
      <w:spacing w:line="216" w:lineRule="auto"/>
      <w:contextualSpacing/>
    </w:pPr>
    <w:rPr>
      <w:rFonts w:eastAsiaTheme="majorEastAsia" w:cstheme="majorBidi"/>
      <w:b/>
      <w:color w:val="262626" w:themeColor="text1" w:themeTint="D9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416266"/>
    <w:rPr>
      <w:rFonts w:ascii="Century Gothic" w:eastAsiaTheme="majorEastAsia" w:hAnsi="Century Gothic" w:cstheme="majorBidi"/>
      <w:b/>
      <w:color w:val="262626" w:themeColor="text1" w:themeTint="D9"/>
      <w:kern w:val="28"/>
      <w:sz w:val="56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E66086"/>
    <w:rPr>
      <w:rFonts w:ascii="Century Gothic" w:eastAsiaTheme="majorEastAsia" w:hAnsi="Century Gothic" w:cstheme="majorBidi"/>
      <w:i/>
      <w:iCs/>
      <w:color w:val="005E80" w:themeColor="accent1" w:themeShade="BF"/>
      <w:sz w:val="24"/>
      <w:szCs w:val="24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IntenseEmphasis"/>
    <w:uiPriority w:val="20"/>
    <w:qFormat/>
    <w:rsid w:val="0075124B"/>
    <w:rPr>
      <w:b/>
      <w:i w:val="0"/>
      <w:iCs w:val="0"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E72969"/>
    <w:rPr>
      <w:rFonts w:ascii="Century Gothic" w:hAnsi="Century Gothic"/>
      <w:b/>
      <w:bCs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u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urfulGrid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urfulList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6C47D8"/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CD1459"/>
    <w:rPr>
      <w:rFonts w:ascii="Century Gothic" w:hAnsi="Century Gothic"/>
      <w:i/>
      <w:iCs/>
      <w:sz w:val="16"/>
      <w:szCs w:val="16"/>
      <w:lang w:val="en-GB"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E72969"/>
    <w:rPr>
      <w:rFonts w:ascii="Century Gothic" w:eastAsiaTheme="majorEastAsia" w:hAnsi="Century Gothic" w:cstheme="majorBidi"/>
      <w:b/>
      <w:color w:val="000000" w:themeColor="text1"/>
      <w:szCs w:val="26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0F5031"/>
    <w:pPr>
      <w:numPr>
        <w:numId w:val="41"/>
      </w:numPr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customStyle="1" w:styleId="ipa">
    <w:name w:val="ipa"/>
    <w:basedOn w:val="DefaultParagraphFont"/>
    <w:rsid w:val="00CD1459"/>
  </w:style>
  <w:style w:type="character" w:styleId="UnresolvedMention">
    <w:name w:val="Unresolved Mention"/>
    <w:basedOn w:val="DefaultParagraphFont"/>
    <w:uiPriority w:val="99"/>
    <w:semiHidden/>
    <w:unhideWhenUsed/>
    <w:rsid w:val="001D23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2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33924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1579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61555">
                  <w:marLeft w:val="0"/>
                  <w:marRight w:val="0"/>
                  <w:marTop w:val="0"/>
                  <w:marBottom w:val="450"/>
                  <w:divBdr>
                    <w:top w:val="single" w:sz="6" w:space="11" w:color="FFC900"/>
                    <w:left w:val="single" w:sz="6" w:space="11" w:color="FFC900"/>
                    <w:bottom w:val="single" w:sz="6" w:space="11" w:color="FFC900"/>
                    <w:right w:val="single" w:sz="6" w:space="11" w:color="FFC900"/>
                  </w:divBdr>
                  <w:divsChild>
                    <w:div w:id="42384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7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90078">
                  <w:marLeft w:val="0"/>
                  <w:marRight w:val="0"/>
                  <w:marTop w:val="0"/>
                  <w:marBottom w:val="450"/>
                  <w:divBdr>
                    <w:top w:val="single" w:sz="6" w:space="11" w:color="FFC900"/>
                    <w:left w:val="single" w:sz="6" w:space="11" w:color="FFC900"/>
                    <w:bottom w:val="single" w:sz="6" w:space="11" w:color="FFC900"/>
                    <w:right w:val="single" w:sz="6" w:space="11" w:color="FFC900"/>
                  </w:divBdr>
                  <w:divsChild>
                    <w:div w:id="145131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0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0491">
                  <w:marLeft w:val="0"/>
                  <w:marRight w:val="0"/>
                  <w:marTop w:val="0"/>
                  <w:marBottom w:val="450"/>
                  <w:divBdr>
                    <w:top w:val="single" w:sz="6" w:space="11" w:color="FFC900"/>
                    <w:left w:val="single" w:sz="6" w:space="11" w:color="FFC900"/>
                    <w:bottom w:val="single" w:sz="6" w:space="11" w:color="FFC900"/>
                    <w:right w:val="single" w:sz="6" w:space="11" w:color="FFC900"/>
                  </w:divBdr>
                  <w:divsChild>
                    <w:div w:id="73027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8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4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8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8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0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Lakhani.ajay@gmail.com" TargetMode="Externa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lakhani/Downloads/tf1640246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BB97F4944506A4386E0C2CBDD0448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4755E-929B-0040-90A0-0AD62A07E6FD}"/>
      </w:docPartPr>
      <w:docPartBody>
        <w:p w:rsidR="00B821B2" w:rsidRDefault="00D0554D" w:rsidP="00D0554D">
          <w:pPr>
            <w:pStyle w:val="9BB97F4944506A4386E0C2CBDD0448B1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  <w:docPart>
      <w:docPartPr>
        <w:name w:val="E3FFCA5059250E4783CC5EBC7D2225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0835F-CCE1-AE44-BA45-8B458BD58FA0}"/>
      </w:docPartPr>
      <w:docPartBody>
        <w:p w:rsidR="00B821B2" w:rsidRDefault="00D0554D" w:rsidP="00D0554D">
          <w:pPr>
            <w:pStyle w:val="E3FFCA5059250E4783CC5EBC7D2225F6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  <w:docPart>
      <w:docPartPr>
        <w:name w:val="3193B5D5C37BDC4F90FF0F91C84790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66FCA1-2C2A-454D-9E0B-26B5F9FCC362}"/>
      </w:docPartPr>
      <w:docPartBody>
        <w:p w:rsidR="00B821B2" w:rsidRDefault="00D0554D" w:rsidP="00D0554D">
          <w:pPr>
            <w:pStyle w:val="3193B5D5C37BDC4F90FF0F91C84790AB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  <w:docPart>
      <w:docPartPr>
        <w:name w:val="F067C2CA2580054188E11DBDA51A53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3D322F-7A04-D145-A360-110738C7EF3D}"/>
      </w:docPartPr>
      <w:docPartBody>
        <w:p w:rsidR="00B821B2" w:rsidRDefault="00D0554D" w:rsidP="00D0554D">
          <w:pPr>
            <w:pStyle w:val="F067C2CA2580054188E11DBDA51A530F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  <w:docPart>
      <w:docPartPr>
        <w:name w:val="11898DEDD593E4448CDB8776C4614B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C9A188-B3B1-514D-8677-FB06C9D7E814}"/>
      </w:docPartPr>
      <w:docPartBody>
        <w:p w:rsidR="00B821B2" w:rsidRDefault="00D0554D" w:rsidP="00D0554D">
          <w:pPr>
            <w:pStyle w:val="11898DEDD593E4448CDB8776C4614B14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  <w:docPart>
      <w:docPartPr>
        <w:name w:val="FE7F5AF576472E47B3CD8A28759BCB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F23A2-A3F9-6D46-AB7B-EB6A9D55D4D6}"/>
      </w:docPartPr>
      <w:docPartBody>
        <w:p w:rsidR="00B821B2" w:rsidRDefault="00D0554D" w:rsidP="00D0554D">
          <w:pPr>
            <w:pStyle w:val="FE7F5AF576472E47B3CD8A28759BCB14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36E"/>
    <w:rsid w:val="000B7F6C"/>
    <w:rsid w:val="000D29E0"/>
    <w:rsid w:val="00203CEA"/>
    <w:rsid w:val="00285A3B"/>
    <w:rsid w:val="00390E52"/>
    <w:rsid w:val="003D49A2"/>
    <w:rsid w:val="004B1077"/>
    <w:rsid w:val="004E636E"/>
    <w:rsid w:val="0050635E"/>
    <w:rsid w:val="0061662E"/>
    <w:rsid w:val="00866D54"/>
    <w:rsid w:val="008B3BA0"/>
    <w:rsid w:val="00991629"/>
    <w:rsid w:val="009C2F40"/>
    <w:rsid w:val="00A25BB3"/>
    <w:rsid w:val="00A35A61"/>
    <w:rsid w:val="00A53605"/>
    <w:rsid w:val="00B821B2"/>
    <w:rsid w:val="00C54960"/>
    <w:rsid w:val="00C658B8"/>
    <w:rsid w:val="00CC597B"/>
    <w:rsid w:val="00D0554D"/>
    <w:rsid w:val="00DB53BF"/>
    <w:rsid w:val="00E84FD8"/>
    <w:rsid w:val="00F15E06"/>
    <w:rsid w:val="00F3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9BB97F4944506A4386E0C2CBDD0448B1">
    <w:name w:val="9BB97F4944506A4386E0C2CBDD0448B1"/>
    <w:rsid w:val="00D0554D"/>
  </w:style>
  <w:style w:type="paragraph" w:customStyle="1" w:styleId="E3FFCA5059250E4783CC5EBC7D2225F6">
    <w:name w:val="E3FFCA5059250E4783CC5EBC7D2225F6"/>
    <w:rsid w:val="00D0554D"/>
  </w:style>
  <w:style w:type="paragraph" w:customStyle="1" w:styleId="3193B5D5C37BDC4F90FF0F91C84790AB">
    <w:name w:val="3193B5D5C37BDC4F90FF0F91C84790AB"/>
    <w:rsid w:val="00D0554D"/>
  </w:style>
  <w:style w:type="paragraph" w:customStyle="1" w:styleId="F067C2CA2580054188E11DBDA51A530F">
    <w:name w:val="F067C2CA2580054188E11DBDA51A530F"/>
    <w:rsid w:val="00D0554D"/>
  </w:style>
  <w:style w:type="paragraph" w:customStyle="1" w:styleId="11898DEDD593E4448CDB8776C4614B14">
    <w:name w:val="11898DEDD593E4448CDB8776C4614B14"/>
    <w:rsid w:val="00D0554D"/>
  </w:style>
  <w:style w:type="paragraph" w:customStyle="1" w:styleId="FE7F5AF576472E47B3CD8A28759BCB14">
    <w:name w:val="FE7F5AF576472E47B3CD8A28759BCB14"/>
    <w:rsid w:val="00D055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Ajay Lakhani</Abstract>
  <CompanyAddress>London (British National)</CompanyAddress>
  <CompanyPhone>Lakhani.ajay@gmail.com linkedin.com/in/ajaylakhani/
 London (British National)
07876477391</CompanyPhone>
  <CompanyFax/>
  <CompanyEmail>Lakhani.ajay@gmail.com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8BB0CA-7DF0-2A42-A42B-C94F8DBE1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tf16402467.dotx</Template>
  <TotalTime>13</TotalTime>
  <Pages>3</Pages>
  <Words>980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>www.linkedin.com/in/ajaylakhani</cp:keywords>
  <dc:description/>
  <cp:lastModifiedBy>AJAY VASHI LAKHANI</cp:lastModifiedBy>
  <cp:revision>8</cp:revision>
  <cp:lastPrinted>2020-01-25T13:04:00Z</cp:lastPrinted>
  <dcterms:created xsi:type="dcterms:W3CDTF">2021-05-17T20:22:00Z</dcterms:created>
  <dcterms:modified xsi:type="dcterms:W3CDTF">2022-02-03T14:52:00Z</dcterms:modified>
  <cp:category>Lakhani</cp:category>
  <cp:contentStatus>www.ajaylakhani.com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7,9,a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Classification: Public</vt:lpwstr>
  </property>
  <property fmtid="{D5CDD505-2E9C-101B-9397-08002B2CF9AE}" pid="5" name="MSIP_Label_455b24b8-e69b-4583-bfd0-d64b5cee0119_Enabled">
    <vt:lpwstr>true</vt:lpwstr>
  </property>
  <property fmtid="{D5CDD505-2E9C-101B-9397-08002B2CF9AE}" pid="6" name="MSIP_Label_455b24b8-e69b-4583-bfd0-d64b5cee0119_SetDate">
    <vt:lpwstr>2021-04-25T20:10:14Z</vt:lpwstr>
  </property>
  <property fmtid="{D5CDD505-2E9C-101B-9397-08002B2CF9AE}" pid="7" name="MSIP_Label_455b24b8-e69b-4583-bfd0-d64b5cee0119_Method">
    <vt:lpwstr>Privileged</vt:lpwstr>
  </property>
  <property fmtid="{D5CDD505-2E9C-101B-9397-08002B2CF9AE}" pid="8" name="MSIP_Label_455b24b8-e69b-4583-bfd0-d64b5cee0119_Name">
    <vt:lpwstr>Public</vt:lpwstr>
  </property>
  <property fmtid="{D5CDD505-2E9C-101B-9397-08002B2CF9AE}" pid="9" name="MSIP_Label_455b24b8-e69b-4583-bfd0-d64b5cee0119_SiteId">
    <vt:lpwstr>05d75c05-fa1a-42e7-9cf1-eb416c396f2d</vt:lpwstr>
  </property>
  <property fmtid="{D5CDD505-2E9C-101B-9397-08002B2CF9AE}" pid="10" name="MSIP_Label_455b24b8-e69b-4583-bfd0-d64b5cee0119_ActionId">
    <vt:lpwstr>b4d6b19f-0fb9-4a54-b17b-69814dec8041</vt:lpwstr>
  </property>
  <property fmtid="{D5CDD505-2E9C-101B-9397-08002B2CF9AE}" pid="11" name="MSIP_Label_455b24b8-e69b-4583-bfd0-d64b5cee0119_ContentBits">
    <vt:lpwstr>2</vt:lpwstr>
  </property>
</Properties>
</file>